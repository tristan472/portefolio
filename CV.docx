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5000" w:type="pct"/>
        <w:tblLayout w:type="fixed"/>
        <w:tblLook w:val="0600" w:firstRow="0" w:lastRow="0" w:firstColumn="0" w:lastColumn="0" w:noHBand="1" w:noVBand="1"/>
      </w:tblPr>
      <w:tblGrid>
        <w:gridCol w:w="9746"/>
      </w:tblGrid>
      <w:tr w:rsidR="00AE3014" w14:paraId="26253804" w14:textId="77777777" w:rsidTr="00962274">
        <w:trPr>
          <w:trHeight w:val="428"/>
        </w:trPr>
        <w:tc>
          <w:tcPr>
            <w:tcW w:w="9746" w:type="dxa"/>
          </w:tcPr>
          <w:p w14:paraId="54A0568D" w14:textId="2A0106AB" w:rsidR="00793CBE" w:rsidRPr="003740A3" w:rsidRDefault="00793CBE" w:rsidP="003740A3"/>
        </w:tc>
      </w:tr>
      <w:tr w:rsidR="003740A3" w14:paraId="437F7626" w14:textId="77777777" w:rsidTr="00962274">
        <w:trPr>
          <w:trHeight w:val="1526"/>
        </w:trPr>
        <w:tc>
          <w:tcPr>
            <w:tcW w:w="9746" w:type="dxa"/>
            <w:vAlign w:val="center"/>
          </w:tcPr>
          <w:p w14:paraId="7CE2AE4B" w14:textId="04699754" w:rsidR="003740A3" w:rsidRDefault="00F80462" w:rsidP="003740A3">
            <w:pPr>
              <w:pStyle w:val="Titre"/>
            </w:pPr>
            <w:r>
              <w:rPr>
                <w:rFonts w:ascii="Arial" w:hAnsi="Arial" w:cs="Arial"/>
                <w:noProof/>
                <w:sz w:val="18"/>
                <w:szCs w:val="18"/>
              </w:rPr>
              <w:drawing>
                <wp:anchor distT="0" distB="0" distL="114300" distR="114300" simplePos="0" relativeHeight="251658240" behindDoc="0" locked="0" layoutInCell="1" allowOverlap="1" wp14:anchorId="67809ED2" wp14:editId="321F1B4A">
                  <wp:simplePos x="0" y="0"/>
                  <wp:positionH relativeFrom="column">
                    <wp:posOffset>4574540</wp:posOffset>
                  </wp:positionH>
                  <wp:positionV relativeFrom="paragraph">
                    <wp:posOffset>-570865</wp:posOffset>
                  </wp:positionV>
                  <wp:extent cx="2079625" cy="2079625"/>
                  <wp:effectExtent l="0" t="0" r="0" b="0"/>
                  <wp:wrapNone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me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625" cy="207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C329F">
              <w:t>MOOG Tristan</w:t>
            </w:r>
          </w:p>
          <w:p w14:paraId="1F455FF8" w14:textId="509F9DF6" w:rsidR="003740A3" w:rsidRPr="003C329F" w:rsidRDefault="003C329F" w:rsidP="003740A3">
            <w:pPr>
              <w:pStyle w:val="Informations"/>
              <w:rPr>
                <w:rFonts w:ascii="Arial" w:hAnsi="Arial" w:cs="Arial"/>
                <w:sz w:val="16"/>
                <w:szCs w:val="16"/>
              </w:rPr>
            </w:pPr>
            <w:r w:rsidRPr="003C329F">
              <w:rPr>
                <w:rFonts w:ascii="Arial" w:hAnsi="Arial" w:cs="Arial"/>
                <w:sz w:val="16"/>
                <w:szCs w:val="16"/>
              </w:rPr>
              <w:t>14 rue des Mérovingiens</w:t>
            </w:r>
            <w:r w:rsidR="003740A3" w:rsidRPr="003C329F">
              <w:rPr>
                <w:rStyle w:val="lev"/>
                <w:rFonts w:ascii="Arial" w:hAnsi="Arial" w:cs="Arial"/>
                <w:b w:val="0"/>
                <w:sz w:val="16"/>
                <w:szCs w:val="16"/>
                <w:lang w:bidi="fr-FR"/>
              </w:rPr>
              <w:t xml:space="preserve">  •  </w:t>
            </w:r>
            <w:r w:rsidRPr="003C329F">
              <w:rPr>
                <w:rFonts w:ascii="Arial" w:hAnsi="Arial" w:cs="Arial"/>
                <w:sz w:val="16"/>
                <w:szCs w:val="16"/>
              </w:rPr>
              <w:t>67480, Rœschwoog</w:t>
            </w:r>
            <w:r w:rsidR="003740A3" w:rsidRPr="003C329F">
              <w:rPr>
                <w:rStyle w:val="lev"/>
                <w:rFonts w:ascii="Arial" w:hAnsi="Arial" w:cs="Arial"/>
                <w:b w:val="0"/>
                <w:sz w:val="16"/>
                <w:szCs w:val="16"/>
                <w:lang w:bidi="fr-FR"/>
              </w:rPr>
              <w:t xml:space="preserve">  •  </w:t>
            </w:r>
            <w:r w:rsidRPr="003C329F">
              <w:rPr>
                <w:rFonts w:ascii="Arial" w:hAnsi="Arial" w:cs="Arial"/>
                <w:sz w:val="16"/>
                <w:szCs w:val="16"/>
              </w:rPr>
              <w:t>0683418552</w:t>
            </w:r>
            <w:r w:rsidR="003740A3" w:rsidRPr="003C329F">
              <w:rPr>
                <w:rStyle w:val="lev"/>
                <w:rFonts w:ascii="Arial" w:hAnsi="Arial" w:cs="Arial"/>
                <w:b w:val="0"/>
                <w:sz w:val="16"/>
                <w:szCs w:val="16"/>
                <w:lang w:bidi="fr-FR"/>
              </w:rPr>
              <w:t xml:space="preserve">  •  </w:t>
            </w:r>
            <w:r w:rsidRPr="003C329F">
              <w:rPr>
                <w:rFonts w:ascii="Arial" w:hAnsi="Arial" w:cs="Arial"/>
                <w:sz w:val="16"/>
                <w:szCs w:val="16"/>
              </w:rPr>
              <w:t>tristanmoog472@gmail.com</w:t>
            </w:r>
          </w:p>
        </w:tc>
      </w:tr>
      <w:tr w:rsidR="003740A3" w14:paraId="55484A04" w14:textId="77777777" w:rsidTr="00962274">
        <w:trPr>
          <w:trHeight w:val="1454"/>
        </w:trPr>
        <w:tc>
          <w:tcPr>
            <w:tcW w:w="9746" w:type="dxa"/>
          </w:tcPr>
          <w:p w14:paraId="0BE46D78" w14:textId="36228F02" w:rsidR="003740A3" w:rsidRPr="003740A3" w:rsidRDefault="003740A3" w:rsidP="003740A3"/>
        </w:tc>
      </w:tr>
      <w:tr w:rsidR="003740A3" w14:paraId="0D7AD93A" w14:textId="77777777" w:rsidTr="00962274">
        <w:trPr>
          <w:trHeight w:val="1164"/>
        </w:trPr>
        <w:tc>
          <w:tcPr>
            <w:tcW w:w="9746" w:type="dxa"/>
            <w:vAlign w:val="bottom"/>
          </w:tcPr>
          <w:p w14:paraId="514C68D9" w14:textId="6C59B245" w:rsidR="003740A3" w:rsidRDefault="003740A3" w:rsidP="003740A3">
            <w:pPr>
              <w:pStyle w:val="Titre1"/>
            </w:pPr>
            <w:r w:rsidRPr="0087298D">
              <w:rPr>
                <w:rStyle w:val="Triangle"/>
                <w:lang w:bidi="fr-FR"/>
              </w:rPr>
              <w:t xml:space="preserve">▼ </w:t>
            </w:r>
            <w:r>
              <w:rPr>
                <w:lang w:bidi="fr-FR"/>
              </w:rPr>
              <w:t>Objectif</w:t>
            </w:r>
          </w:p>
          <w:p w14:paraId="7B5F2E29" w14:textId="5FF3A80E" w:rsidR="003740A3" w:rsidRPr="0053564C" w:rsidRDefault="0053564C" w:rsidP="003740A3">
            <w:pPr>
              <w:rPr>
                <w:szCs w:val="20"/>
              </w:rPr>
            </w:pPr>
            <w:r w:rsidRPr="0053564C">
              <w:rPr>
                <w:i/>
                <w:iCs/>
                <w:szCs w:val="20"/>
              </w:rPr>
              <w:t>Passionné par les nouvelles technologies de l'informatique, ma formation en Terminale m’a donné envie d’acquérir des connaissances dans le domaine du digital et du développement.</w:t>
            </w:r>
          </w:p>
        </w:tc>
      </w:tr>
      <w:tr w:rsidR="003740A3" w14:paraId="3965B281" w14:textId="77777777" w:rsidTr="00962274">
        <w:trPr>
          <w:trHeight w:val="454"/>
        </w:trPr>
        <w:tc>
          <w:tcPr>
            <w:tcW w:w="9746" w:type="dxa"/>
          </w:tcPr>
          <w:p w14:paraId="3CEC4323" w14:textId="0E2B5F1D" w:rsidR="00AD7D44" w:rsidRPr="00AD7D44" w:rsidRDefault="003740A3" w:rsidP="00AD7D44">
            <w:pPr>
              <w:pStyle w:val="Titre1"/>
            </w:pPr>
            <w:r w:rsidRPr="0087298D">
              <w:rPr>
                <w:rStyle w:val="Triangle"/>
                <w:lang w:bidi="fr-FR"/>
              </w:rPr>
              <w:t xml:space="preserve">▼ </w:t>
            </w:r>
            <w:r w:rsidR="00AD7D44">
              <w:rPr>
                <w:lang w:bidi="fr-FR"/>
              </w:rPr>
              <w:t>Formation</w:t>
            </w:r>
          </w:p>
          <w:p w14:paraId="4ED870FA" w14:textId="7D2CB6E6" w:rsidR="00AD7D44" w:rsidRDefault="00AD7D44" w:rsidP="0053564C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</w:p>
          <w:p w14:paraId="607309CD" w14:textId="2AC93D69" w:rsidR="0053564C" w:rsidRPr="003166F6" w:rsidRDefault="003166F6" w:rsidP="0053564C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color w:val="003F6F" w:themeColor="text2" w:themeTint="E6"/>
                <w:sz w:val="28"/>
                <w:szCs w:val="24"/>
              </w:rPr>
            </w:pPr>
            <w:r w:rsidRPr="003166F6">
              <w:rPr>
                <w:noProof/>
                <w:color w:val="003F6F" w:themeColor="text2" w:themeTint="E6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DB0E558" wp14:editId="5B7E0C1A">
                      <wp:simplePos x="0" y="0"/>
                      <wp:positionH relativeFrom="page">
                        <wp:posOffset>1588135</wp:posOffset>
                      </wp:positionH>
                      <wp:positionV relativeFrom="paragraph">
                        <wp:posOffset>64135</wp:posOffset>
                      </wp:positionV>
                      <wp:extent cx="4428490" cy="1757045"/>
                      <wp:effectExtent l="0" t="0" r="0" b="0"/>
                      <wp:wrapSquare wrapText="bothSides"/>
                      <wp:docPr id="9" name="Zone de text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28490" cy="17570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s:spPr>
                            <wps:txbx>
                              <w:txbxContent>
                                <w:p w14:paraId="3707D43B" w14:textId="4C4F828E" w:rsidR="00962274" w:rsidRPr="003166F6" w:rsidRDefault="00962274" w:rsidP="003166F6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Italic"/>
                                      <w:iCs/>
                                      <w:caps/>
                                      <w:szCs w:val="24"/>
                                    </w:rPr>
                                  </w:pPr>
                                  <w:r w:rsidRPr="003166F6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color w:val="21306A" w:themeColor="accent1" w:themeShade="80"/>
                                      <w:szCs w:val="24"/>
                                    </w:rPr>
                                    <w:t>BTS SIO</w:t>
                                  </w:r>
                                  <w:r w:rsidR="00F32C15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color w:val="21306A" w:themeColor="accent1" w:themeShade="80"/>
                                      <w:szCs w:val="24"/>
                                    </w:rPr>
                                    <w:t xml:space="preserve"> option SLAM(développement)</w:t>
                                  </w:r>
                                  <w:r w:rsidRPr="003166F6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color w:val="21306A" w:themeColor="accent1" w:themeShade="80"/>
                                      <w:szCs w:val="24"/>
                                    </w:rPr>
                                    <w:t xml:space="preserve"> </w:t>
                                  </w:r>
                                  <w:r w:rsidRPr="003166F6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szCs w:val="24"/>
                                    </w:rPr>
                                    <w:t>-</w:t>
                                  </w:r>
                                  <w:r w:rsidRPr="003166F6">
                                    <w:rPr>
                                      <w:rFonts w:ascii="Calibri" w:hAnsi="Calibri" w:cs="SegoePro-Bold"/>
                                      <w:bCs/>
                                      <w:szCs w:val="24"/>
                                    </w:rPr>
                                    <w:t>MEDIA SCHOOL</w:t>
                                  </w:r>
                                  <w:r w:rsidRPr="003166F6">
                                    <w:rPr>
                                      <w:rFonts w:ascii="Calibri" w:hAnsi="Calibri" w:cs="SegoePro-Italic"/>
                                      <w:iCs/>
                                      <w:szCs w:val="24"/>
                                    </w:rPr>
                                    <w:t>- STRASBOURG</w:t>
                                  </w:r>
                                </w:p>
                                <w:p w14:paraId="4265B9B2" w14:textId="77777777" w:rsidR="00962274" w:rsidRPr="003166F6" w:rsidRDefault="00962274" w:rsidP="003166F6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Light"/>
                                      <w:sz w:val="20"/>
                                      <w:szCs w:val="24"/>
                                    </w:rPr>
                                  </w:pPr>
                                </w:p>
                                <w:p w14:paraId="5391BF79" w14:textId="77777777" w:rsidR="00962274" w:rsidRPr="003166F6" w:rsidRDefault="00962274" w:rsidP="003166F6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Light"/>
                                      <w:color w:val="21306A" w:themeColor="accent1" w:themeShade="80"/>
                                      <w:sz w:val="20"/>
                                      <w:szCs w:val="24"/>
                                    </w:rPr>
                                  </w:pPr>
                                </w:p>
                                <w:p w14:paraId="196B6EAF" w14:textId="77777777" w:rsidR="00962274" w:rsidRPr="003166F6" w:rsidRDefault="00962274" w:rsidP="003166F6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Italic"/>
                                      <w:iCs/>
                                      <w:caps/>
                                      <w:szCs w:val="24"/>
                                    </w:rPr>
                                  </w:pPr>
                                  <w:bookmarkStart w:id="0" w:name="_Hlk31538250"/>
                                  <w:r w:rsidRPr="003166F6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color w:val="21306A" w:themeColor="accent1" w:themeShade="80"/>
                                      <w:szCs w:val="24"/>
                                    </w:rPr>
                                    <w:t xml:space="preserve">STMG option SIG </w:t>
                                  </w:r>
                                  <w:r w:rsidRPr="003166F6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szCs w:val="24"/>
                                    </w:rPr>
                                    <w:t>-</w:t>
                                  </w:r>
                                  <w:r w:rsidRPr="003166F6">
                                    <w:rPr>
                                      <w:rFonts w:ascii="Calibri" w:hAnsi="Calibri" w:cs="SegoePro-Bold"/>
                                      <w:bCs/>
                                      <w:szCs w:val="24"/>
                                    </w:rPr>
                                    <w:t>LYCEE ROBERT SCHUMAN</w:t>
                                  </w:r>
                                  <w:r w:rsidRPr="003166F6">
                                    <w:rPr>
                                      <w:rFonts w:ascii="Calibri" w:hAnsi="Calibri" w:cs="SegoePro-Italic"/>
                                      <w:iCs/>
                                      <w:szCs w:val="24"/>
                                    </w:rPr>
                                    <w:t>- HAGUENAU</w:t>
                                  </w:r>
                                </w:p>
                                <w:bookmarkEnd w:id="0"/>
                                <w:p w14:paraId="4981EE5D" w14:textId="77777777" w:rsidR="00962274" w:rsidRPr="003166F6" w:rsidRDefault="00962274" w:rsidP="003166F6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Light"/>
                                      <w:sz w:val="20"/>
                                      <w:szCs w:val="24"/>
                                    </w:rPr>
                                  </w:pPr>
                                  <w:r w:rsidRPr="003166F6">
                                    <w:rPr>
                                      <w:rFonts w:ascii="Calibri" w:hAnsi="Calibri" w:cs="SegoePro-Light"/>
                                      <w:sz w:val="20"/>
                                      <w:szCs w:val="24"/>
                                    </w:rPr>
                                    <w:t xml:space="preserve">Obtention du BAC avec mention assez bien </w:t>
                                  </w:r>
                                </w:p>
                                <w:p w14:paraId="18A247DE" w14:textId="77777777" w:rsidR="00962274" w:rsidRPr="003166F6" w:rsidRDefault="00962274" w:rsidP="003166F6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Light"/>
                                      <w:sz w:val="20"/>
                                      <w:szCs w:val="24"/>
                                    </w:rPr>
                                  </w:pPr>
                                </w:p>
                                <w:p w14:paraId="24ABE093" w14:textId="77777777" w:rsidR="00962274" w:rsidRPr="003166F6" w:rsidRDefault="00962274" w:rsidP="003166F6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Light"/>
                                      <w:sz w:val="20"/>
                                      <w:szCs w:val="24"/>
                                    </w:rPr>
                                  </w:pPr>
                                </w:p>
                                <w:p w14:paraId="70D32178" w14:textId="77777777" w:rsidR="00962274" w:rsidRPr="003166F6" w:rsidRDefault="00962274" w:rsidP="003166F6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Italic"/>
                                      <w:iCs/>
                                      <w:caps/>
                                      <w:szCs w:val="24"/>
                                    </w:rPr>
                                  </w:pPr>
                                  <w:r w:rsidRPr="003166F6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color w:val="21306A" w:themeColor="accent1" w:themeShade="80"/>
                                      <w:szCs w:val="24"/>
                                    </w:rPr>
                                    <w:t>SECONDE</w:t>
                                  </w:r>
                                  <w:r w:rsidRPr="003166F6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szCs w:val="24"/>
                                    </w:rPr>
                                    <w:t xml:space="preserve"> -</w:t>
                                  </w:r>
                                  <w:r w:rsidRPr="003166F6">
                                    <w:rPr>
                                      <w:rFonts w:ascii="Calibri" w:hAnsi="Calibri" w:cs="SegoePro-Bold"/>
                                      <w:bCs/>
                                      <w:szCs w:val="24"/>
                                    </w:rPr>
                                    <w:t>SEMINAIRE DES JEUNES-</w:t>
                                  </w:r>
                                  <w:r w:rsidRPr="003166F6">
                                    <w:rPr>
                                      <w:rFonts w:ascii="Calibri" w:hAnsi="Calibri" w:cs="SegoePro-Italic"/>
                                      <w:iCs/>
                                      <w:szCs w:val="24"/>
                                    </w:rPr>
                                    <w:t xml:space="preserve"> WALBOURG</w:t>
                                  </w:r>
                                </w:p>
                                <w:p w14:paraId="6EB7F007" w14:textId="77777777" w:rsidR="00962274" w:rsidRPr="00F520BE" w:rsidRDefault="00962274" w:rsidP="003166F6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Light"/>
                                      <w:color w:val="607886"/>
                                      <w:sz w:val="20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DB0E55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Zone de texte 9" o:spid="_x0000_s1026" type="#_x0000_t202" style="position:absolute;margin-left:125.05pt;margin-top:5.05pt;width:348.7pt;height:138.3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" filled="f" stroked="f">
                      <v:textbox>
                        <w:txbxContent>
                          <w:p w14:paraId="3707D43B" w14:textId="4C4F828E" w:rsidR="00962274" w:rsidRPr="003166F6" w:rsidRDefault="00962274" w:rsidP="003166F6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Italic"/>
                                <w:iCs/>
                                <w:caps/>
                                <w:szCs w:val="24"/>
                              </w:rPr>
                            </w:pPr>
                            <w:r w:rsidRPr="003166F6">
                              <w:rPr>
                                <w:rFonts w:ascii="Calibri" w:hAnsi="Calibri" w:cs="SegoePro-Bold"/>
                                <w:b/>
                                <w:bCs/>
                                <w:color w:val="21306A" w:themeColor="accent1" w:themeShade="80"/>
                                <w:szCs w:val="24"/>
                              </w:rPr>
                              <w:t>BTS SIO</w:t>
                            </w:r>
                            <w:r w:rsidR="00F32C15">
                              <w:rPr>
                                <w:rFonts w:ascii="Calibri" w:hAnsi="Calibri" w:cs="SegoePro-Bold"/>
                                <w:b/>
                                <w:bCs/>
                                <w:color w:val="21306A" w:themeColor="accent1" w:themeShade="80"/>
                                <w:szCs w:val="24"/>
                              </w:rPr>
                              <w:t xml:space="preserve"> option SLAM(développement)</w:t>
                            </w:r>
                            <w:r w:rsidRPr="003166F6">
                              <w:rPr>
                                <w:rFonts w:ascii="Calibri" w:hAnsi="Calibri" w:cs="SegoePro-Bold"/>
                                <w:b/>
                                <w:bCs/>
                                <w:color w:val="21306A" w:themeColor="accent1" w:themeShade="80"/>
                                <w:szCs w:val="24"/>
                              </w:rPr>
                              <w:t xml:space="preserve"> </w:t>
                            </w:r>
                            <w:r w:rsidRPr="003166F6">
                              <w:rPr>
                                <w:rFonts w:ascii="Calibri" w:hAnsi="Calibri" w:cs="SegoePro-Bold"/>
                                <w:b/>
                                <w:bCs/>
                                <w:szCs w:val="24"/>
                              </w:rPr>
                              <w:t>-</w:t>
                            </w:r>
                            <w:r w:rsidRPr="003166F6">
                              <w:rPr>
                                <w:rFonts w:ascii="Calibri" w:hAnsi="Calibri" w:cs="SegoePro-Bold"/>
                                <w:bCs/>
                                <w:szCs w:val="24"/>
                              </w:rPr>
                              <w:t>MEDIA SCHOOL</w:t>
                            </w:r>
                            <w:r w:rsidRPr="003166F6">
                              <w:rPr>
                                <w:rFonts w:ascii="Calibri" w:hAnsi="Calibri" w:cs="SegoePro-Italic"/>
                                <w:iCs/>
                                <w:szCs w:val="24"/>
                              </w:rPr>
                              <w:t>- STRASBOURG</w:t>
                            </w:r>
                          </w:p>
                          <w:p w14:paraId="4265B9B2" w14:textId="77777777" w:rsidR="00962274" w:rsidRPr="003166F6" w:rsidRDefault="00962274" w:rsidP="003166F6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Light"/>
                                <w:sz w:val="20"/>
                                <w:szCs w:val="24"/>
                              </w:rPr>
                            </w:pPr>
                          </w:p>
                          <w:p w14:paraId="5391BF79" w14:textId="77777777" w:rsidR="00962274" w:rsidRPr="003166F6" w:rsidRDefault="00962274" w:rsidP="003166F6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Light"/>
                                <w:color w:val="21306A" w:themeColor="accent1" w:themeShade="80"/>
                                <w:sz w:val="20"/>
                                <w:szCs w:val="24"/>
                              </w:rPr>
                            </w:pPr>
                          </w:p>
                          <w:p w14:paraId="196B6EAF" w14:textId="77777777" w:rsidR="00962274" w:rsidRPr="003166F6" w:rsidRDefault="00962274" w:rsidP="003166F6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Italic"/>
                                <w:iCs/>
                                <w:caps/>
                                <w:szCs w:val="24"/>
                              </w:rPr>
                            </w:pPr>
                            <w:bookmarkStart w:id="1" w:name="_Hlk31538250"/>
                            <w:r w:rsidRPr="003166F6">
                              <w:rPr>
                                <w:rFonts w:ascii="Calibri" w:hAnsi="Calibri" w:cs="SegoePro-Bold"/>
                                <w:b/>
                                <w:bCs/>
                                <w:color w:val="21306A" w:themeColor="accent1" w:themeShade="80"/>
                                <w:szCs w:val="24"/>
                              </w:rPr>
                              <w:t xml:space="preserve">STMG option SIG </w:t>
                            </w:r>
                            <w:r w:rsidRPr="003166F6">
                              <w:rPr>
                                <w:rFonts w:ascii="Calibri" w:hAnsi="Calibri" w:cs="SegoePro-Bold"/>
                                <w:b/>
                                <w:bCs/>
                                <w:szCs w:val="24"/>
                              </w:rPr>
                              <w:t>-</w:t>
                            </w:r>
                            <w:r w:rsidRPr="003166F6">
                              <w:rPr>
                                <w:rFonts w:ascii="Calibri" w:hAnsi="Calibri" w:cs="SegoePro-Bold"/>
                                <w:bCs/>
                                <w:szCs w:val="24"/>
                              </w:rPr>
                              <w:t>LYCEE ROBERT SCHUMAN</w:t>
                            </w:r>
                            <w:r w:rsidRPr="003166F6">
                              <w:rPr>
                                <w:rFonts w:ascii="Calibri" w:hAnsi="Calibri" w:cs="SegoePro-Italic"/>
                                <w:iCs/>
                                <w:szCs w:val="24"/>
                              </w:rPr>
                              <w:t>- HAGUENAU</w:t>
                            </w:r>
                          </w:p>
                          <w:bookmarkEnd w:id="1"/>
                          <w:p w14:paraId="4981EE5D" w14:textId="77777777" w:rsidR="00962274" w:rsidRPr="003166F6" w:rsidRDefault="00962274" w:rsidP="003166F6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Light"/>
                                <w:sz w:val="20"/>
                                <w:szCs w:val="24"/>
                              </w:rPr>
                            </w:pPr>
                            <w:r w:rsidRPr="003166F6">
                              <w:rPr>
                                <w:rFonts w:ascii="Calibri" w:hAnsi="Calibri" w:cs="SegoePro-Light"/>
                                <w:sz w:val="20"/>
                                <w:szCs w:val="24"/>
                              </w:rPr>
                              <w:t xml:space="preserve">Obtention du BAC avec mention assez bien </w:t>
                            </w:r>
                          </w:p>
                          <w:p w14:paraId="18A247DE" w14:textId="77777777" w:rsidR="00962274" w:rsidRPr="003166F6" w:rsidRDefault="00962274" w:rsidP="003166F6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Light"/>
                                <w:sz w:val="20"/>
                                <w:szCs w:val="24"/>
                              </w:rPr>
                            </w:pPr>
                          </w:p>
                          <w:p w14:paraId="24ABE093" w14:textId="77777777" w:rsidR="00962274" w:rsidRPr="003166F6" w:rsidRDefault="00962274" w:rsidP="003166F6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Light"/>
                                <w:sz w:val="20"/>
                                <w:szCs w:val="24"/>
                              </w:rPr>
                            </w:pPr>
                          </w:p>
                          <w:p w14:paraId="70D32178" w14:textId="77777777" w:rsidR="00962274" w:rsidRPr="003166F6" w:rsidRDefault="00962274" w:rsidP="003166F6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Italic"/>
                                <w:iCs/>
                                <w:caps/>
                                <w:szCs w:val="24"/>
                              </w:rPr>
                            </w:pPr>
                            <w:r w:rsidRPr="003166F6">
                              <w:rPr>
                                <w:rFonts w:ascii="Calibri" w:hAnsi="Calibri" w:cs="SegoePro-Bold"/>
                                <w:b/>
                                <w:bCs/>
                                <w:color w:val="21306A" w:themeColor="accent1" w:themeShade="80"/>
                                <w:szCs w:val="24"/>
                              </w:rPr>
                              <w:t>SECONDE</w:t>
                            </w:r>
                            <w:r w:rsidRPr="003166F6">
                              <w:rPr>
                                <w:rFonts w:ascii="Calibri" w:hAnsi="Calibri" w:cs="SegoePro-Bold"/>
                                <w:b/>
                                <w:bCs/>
                                <w:szCs w:val="24"/>
                              </w:rPr>
                              <w:t xml:space="preserve"> -</w:t>
                            </w:r>
                            <w:r w:rsidRPr="003166F6">
                              <w:rPr>
                                <w:rFonts w:ascii="Calibri" w:hAnsi="Calibri" w:cs="SegoePro-Bold"/>
                                <w:bCs/>
                                <w:szCs w:val="24"/>
                              </w:rPr>
                              <w:t>SEMINAIRE DES JEUNES-</w:t>
                            </w:r>
                            <w:r w:rsidRPr="003166F6">
                              <w:rPr>
                                <w:rFonts w:ascii="Calibri" w:hAnsi="Calibri" w:cs="SegoePro-Italic"/>
                                <w:iCs/>
                                <w:szCs w:val="24"/>
                              </w:rPr>
                              <w:t xml:space="preserve"> WALBOURG</w:t>
                            </w:r>
                          </w:p>
                          <w:p w14:paraId="6EB7F007" w14:textId="77777777" w:rsidR="00962274" w:rsidRPr="00F520BE" w:rsidRDefault="00962274" w:rsidP="003166F6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Light"/>
                                <w:color w:val="607886"/>
                                <w:sz w:val="20"/>
                                <w:szCs w:val="24"/>
                              </w:rPr>
                            </w:pPr>
                          </w:p>
                        </w:txbxContent>
                      </v:textbox>
                      <w10:wrap type="square" anchorx="page"/>
                    </v:shape>
                  </w:pict>
                </mc:Fallback>
              </mc:AlternateContent>
            </w:r>
            <w:r w:rsidR="0053564C" w:rsidRPr="003166F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>Actuellement</w:t>
            </w:r>
          </w:p>
          <w:p w14:paraId="384BD54A" w14:textId="087D3155" w:rsidR="0053564C" w:rsidRPr="004051DB" w:rsidRDefault="003166F6" w:rsidP="003166F6">
            <w:pPr>
              <w:pStyle w:val="Textedebulles"/>
              <w:numPr>
                <w:ilvl w:val="0"/>
                <w:numId w:val="4"/>
              </w:numPr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color w:val="81B779"/>
                <w:sz w:val="28"/>
                <w:szCs w:val="24"/>
              </w:rPr>
            </w:pPr>
            <w:r>
              <w:rPr>
                <w:rFonts w:ascii="Georgia" w:hAnsi="Georgia" w:cs="SegoePro-Light"/>
                <w:b/>
                <w:i/>
                <w:color w:val="81B779"/>
                <w:sz w:val="28"/>
                <w:szCs w:val="24"/>
              </w:rPr>
              <w:t xml:space="preserve">              </w:t>
            </w:r>
          </w:p>
          <w:p w14:paraId="50424D3A" w14:textId="24E179EC" w:rsidR="0053564C" w:rsidRPr="003166F6" w:rsidRDefault="0053564C" w:rsidP="0053564C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  <w:r>
              <w:rPr>
                <w:rFonts w:ascii="Georgia" w:hAnsi="Georgia" w:cs="SegoePro-Light"/>
                <w:b/>
                <w:i/>
                <w:color w:val="81B779"/>
                <w:sz w:val="28"/>
                <w:szCs w:val="24"/>
              </w:rPr>
              <w:t xml:space="preserve">       </w:t>
            </w:r>
            <w:r w:rsidRPr="003166F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>2019</w:t>
            </w:r>
          </w:p>
          <w:p w14:paraId="1A997FA4" w14:textId="577DC9F0" w:rsidR="0053564C" w:rsidRPr="003166F6" w:rsidRDefault="0053564C" w:rsidP="0053564C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color w:val="003F6F" w:themeColor="text2" w:themeTint="E6"/>
                <w:sz w:val="28"/>
                <w:szCs w:val="24"/>
              </w:rPr>
            </w:pPr>
          </w:p>
          <w:p w14:paraId="0DC27AB1" w14:textId="05578593" w:rsidR="0053564C" w:rsidRPr="003166F6" w:rsidRDefault="0053564C" w:rsidP="0053564C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color w:val="003F6F" w:themeColor="text2" w:themeTint="E6"/>
                <w:sz w:val="28"/>
                <w:szCs w:val="24"/>
              </w:rPr>
            </w:pPr>
            <w:r w:rsidRPr="003166F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 xml:space="preserve">       2019</w:t>
            </w:r>
          </w:p>
          <w:p w14:paraId="78E9900B" w14:textId="7028977C" w:rsidR="0053564C" w:rsidRPr="003166F6" w:rsidRDefault="0053564C" w:rsidP="0053564C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color w:val="003F6F" w:themeColor="text2" w:themeTint="E6"/>
                <w:sz w:val="28"/>
                <w:szCs w:val="24"/>
              </w:rPr>
            </w:pPr>
            <w:r w:rsidRPr="003166F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 xml:space="preserve">          -</w:t>
            </w:r>
          </w:p>
          <w:p w14:paraId="3347FB98" w14:textId="2E0317CD" w:rsidR="0053564C" w:rsidRPr="003166F6" w:rsidRDefault="0053564C" w:rsidP="0053564C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  <w:r w:rsidRPr="003166F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 xml:space="preserve">      2017</w:t>
            </w:r>
          </w:p>
          <w:p w14:paraId="6B8BCAF6" w14:textId="42B1E773" w:rsidR="0053564C" w:rsidRPr="003166F6" w:rsidRDefault="0053564C" w:rsidP="0053564C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color w:val="003F6F" w:themeColor="text2" w:themeTint="E6"/>
                <w:sz w:val="28"/>
                <w:szCs w:val="24"/>
              </w:rPr>
            </w:pPr>
          </w:p>
          <w:p w14:paraId="6CF629EA" w14:textId="7FAC3AA2" w:rsidR="0053564C" w:rsidRPr="003166F6" w:rsidRDefault="0053564C" w:rsidP="0053564C">
            <w:pPr>
              <w:pStyle w:val="Textedebulles"/>
              <w:tabs>
                <w:tab w:val="left" w:pos="850"/>
              </w:tabs>
              <w:spacing w:line="24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  <w:r w:rsidRPr="003166F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 xml:space="preserve">      2016</w:t>
            </w:r>
          </w:p>
          <w:p w14:paraId="3AB2DB3D" w14:textId="1BBDFC9C" w:rsidR="0053564C" w:rsidRPr="003166F6" w:rsidRDefault="0053564C" w:rsidP="0053564C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color w:val="003F6F" w:themeColor="text2" w:themeTint="E6"/>
                <w:sz w:val="28"/>
                <w:szCs w:val="24"/>
              </w:rPr>
            </w:pPr>
            <w:r w:rsidRPr="003166F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 xml:space="preserve">          -</w:t>
            </w:r>
          </w:p>
          <w:p w14:paraId="7A9175EB" w14:textId="1C6FEC4F" w:rsidR="003740A3" w:rsidRPr="00AD7D44" w:rsidRDefault="0053564C" w:rsidP="00AD7D44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  <w:r w:rsidRPr="003166F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 xml:space="preserve">      2015</w:t>
            </w:r>
          </w:p>
        </w:tc>
      </w:tr>
      <w:tr w:rsidR="003740A3" w14:paraId="08F3AED4" w14:textId="77777777" w:rsidTr="00962274">
        <w:trPr>
          <w:trHeight w:val="997"/>
        </w:trPr>
        <w:tc>
          <w:tcPr>
            <w:tcW w:w="9746" w:type="dxa"/>
          </w:tcPr>
          <w:p w14:paraId="0D7DDBB4" w14:textId="65EC194D" w:rsidR="003740A3" w:rsidRDefault="00AD7D44" w:rsidP="003740A3">
            <w:pPr>
              <w:pStyle w:val="Titre1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42E3169" wp14:editId="441EE421">
                      <wp:simplePos x="0" y="0"/>
                      <wp:positionH relativeFrom="column">
                        <wp:posOffset>1407795</wp:posOffset>
                      </wp:positionH>
                      <wp:positionV relativeFrom="paragraph">
                        <wp:posOffset>320040</wp:posOffset>
                      </wp:positionV>
                      <wp:extent cx="3538220" cy="1533525"/>
                      <wp:effectExtent l="0" t="0" r="0" b="9525"/>
                      <wp:wrapSquare wrapText="bothSides"/>
                      <wp:docPr id="143" name="Zone de texte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38220" cy="15335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00DBA7" w14:textId="333B0C5E" w:rsidR="00962274" w:rsidRPr="00AD7D44" w:rsidRDefault="003A3BD6" w:rsidP="00AD7D44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Italic"/>
                                      <w:iCs/>
                                      <w:caps/>
                                      <w:color w:val="000000" w:themeColor="text1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color w:val="21306A" w:themeColor="accent1" w:themeShade="80"/>
                                      <w:szCs w:val="24"/>
                                    </w:rPr>
                                    <w:t>KUVANGO</w:t>
                                  </w:r>
                                  <w:r w:rsidR="00962274" w:rsidRPr="00AD7D44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color w:val="000000" w:themeColor="text1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color w:val="000000" w:themeColor="text1"/>
                                      <w:szCs w:val="24"/>
                                    </w:rPr>
                                    <w:t>–</w:t>
                                  </w:r>
                                  <w:r w:rsidR="00962274" w:rsidRPr="00AD7D44">
                                    <w:rPr>
                                      <w:rFonts w:ascii="Calibri" w:hAnsi="Calibri" w:cs="SegoePro-Bold"/>
                                      <w:bCs/>
                                      <w:color w:val="000000" w:themeColor="text1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Calibri" w:hAnsi="Calibri" w:cs="SegoePro-Italic"/>
                                      <w:iCs/>
                                      <w:color w:val="000000" w:themeColor="text1"/>
                                      <w:szCs w:val="24"/>
                                    </w:rPr>
                                    <w:t>Télétravail</w:t>
                                  </w:r>
                                  <w:r w:rsidR="00962274" w:rsidRPr="00AD7D44">
                                    <w:rPr>
                                      <w:rFonts w:ascii="Calibri" w:hAnsi="Calibri" w:cs="SegoePro-Italic"/>
                                      <w:iCs/>
                                      <w:color w:val="000000" w:themeColor="text1"/>
                                      <w:szCs w:val="24"/>
                                    </w:rPr>
                                    <w:t xml:space="preserve"> – </w:t>
                                  </w:r>
                                  <w:r>
                                    <w:rPr>
                                      <w:rFonts w:ascii="Calibri" w:hAnsi="Calibri" w:cs="SegoePro-Italic"/>
                                      <w:iCs/>
                                      <w:color w:val="000000" w:themeColor="text1"/>
                                      <w:szCs w:val="24"/>
                                    </w:rPr>
                                    <w:t>5 semaines</w:t>
                                  </w:r>
                                </w:p>
                                <w:p w14:paraId="34F78384" w14:textId="302B0127" w:rsidR="00962274" w:rsidRDefault="003A3BD6" w:rsidP="003A3BD6">
                                  <w:pPr>
                                    <w:pStyle w:val="Paragraphestandard"/>
                                    <w:rPr>
                                      <w:rFonts w:ascii="Calibri" w:hAnsi="Calibri" w:cs="SegoePro-Light"/>
                                      <w:i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3A3BD6">
                                    <w:rPr>
                                      <w:rFonts w:ascii="Calibri" w:hAnsi="Calibri" w:cs="SegoePro-Light"/>
                                      <w:i/>
                                      <w:color w:val="000000" w:themeColor="text1"/>
                                      <w:sz w:val="20"/>
                                    </w:rPr>
                                    <w:t>Mise en œuvre d’un hyperviseur</w:t>
                                  </w:r>
                                  <w:r>
                                    <w:rPr>
                                      <w:rFonts w:ascii="Calibri" w:hAnsi="Calibri" w:cs="SegoePro-Light"/>
                                      <w:i/>
                                      <w:color w:val="000000" w:themeColor="text1"/>
                                      <w:sz w:val="20"/>
                                    </w:rPr>
                                    <w:t xml:space="preserve">, </w:t>
                                  </w:r>
                                  <w:r w:rsidRPr="003A3BD6">
                                    <w:rPr>
                                      <w:rFonts w:ascii="Calibri" w:hAnsi="Calibri" w:cs="SegoePro-Light"/>
                                      <w:i/>
                                      <w:color w:val="000000" w:themeColor="text1"/>
                                      <w:sz w:val="20"/>
                                    </w:rPr>
                                    <w:t>Installation/préparation de machines virtuelles</w:t>
                                  </w:r>
                                  <w:r>
                                    <w:rPr>
                                      <w:rFonts w:ascii="Calibri" w:hAnsi="Calibri" w:cs="SegoePro-Light"/>
                                      <w:i/>
                                      <w:color w:val="000000" w:themeColor="text1"/>
                                      <w:sz w:val="20"/>
                                    </w:rPr>
                                    <w:t xml:space="preserve">, </w:t>
                                  </w:r>
                                  <w:r w:rsidRPr="003A3BD6">
                                    <w:rPr>
                                      <w:rFonts w:ascii="Calibri" w:hAnsi="Calibri" w:cs="SegoePro-Light"/>
                                      <w:i/>
                                      <w:color w:val="000000" w:themeColor="text1"/>
                                      <w:sz w:val="20"/>
                                    </w:rPr>
                                    <w:t>Mise en œuvre de services systèmes</w:t>
                                  </w:r>
                                </w:p>
                                <w:p w14:paraId="167D1D5F" w14:textId="77777777" w:rsidR="00962274" w:rsidRPr="00962274" w:rsidRDefault="00962274" w:rsidP="00AD7D44">
                                  <w:pPr>
                                    <w:pStyle w:val="Paragraphestandard"/>
                                    <w:spacing w:line="240" w:lineRule="auto"/>
                                    <w:rPr>
                                      <w:rFonts w:ascii="Calibri" w:hAnsi="Calibri" w:cs="SegoePro-Light"/>
                                      <w:i/>
                                      <w:color w:val="21306A" w:themeColor="accent1" w:themeShade="80"/>
                                      <w:sz w:val="20"/>
                                    </w:rPr>
                                  </w:pPr>
                                </w:p>
                                <w:p w14:paraId="3A6FCD68" w14:textId="77777777" w:rsidR="003A3BD6" w:rsidRPr="00AD7D44" w:rsidRDefault="003A3BD6" w:rsidP="003A3BD6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Italic"/>
                                      <w:iCs/>
                                      <w:caps/>
                                      <w:color w:val="000000" w:themeColor="text1"/>
                                      <w:szCs w:val="24"/>
                                    </w:rPr>
                                  </w:pPr>
                                  <w:r w:rsidRPr="00962274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color w:val="21306A" w:themeColor="accent1" w:themeShade="80"/>
                                      <w:szCs w:val="24"/>
                                    </w:rPr>
                                    <w:t>SIEMENS</w:t>
                                  </w:r>
                                  <w:r w:rsidRPr="00AD7D44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color w:val="000000" w:themeColor="text1"/>
                                      <w:szCs w:val="24"/>
                                    </w:rPr>
                                    <w:t xml:space="preserve"> -</w:t>
                                  </w:r>
                                  <w:r w:rsidRPr="00AD7D44">
                                    <w:rPr>
                                      <w:rFonts w:ascii="Calibri" w:hAnsi="Calibri" w:cs="SegoePro-Bold"/>
                                      <w:bCs/>
                                      <w:color w:val="000000" w:themeColor="text1"/>
                                      <w:szCs w:val="24"/>
                                    </w:rPr>
                                    <w:t xml:space="preserve"> </w:t>
                                  </w:r>
                                  <w:r w:rsidRPr="00AD7D44">
                                    <w:rPr>
                                      <w:rFonts w:ascii="Calibri" w:hAnsi="Calibri" w:cs="SegoePro-Italic"/>
                                      <w:iCs/>
                                      <w:color w:val="000000" w:themeColor="text1"/>
                                      <w:szCs w:val="24"/>
                                    </w:rPr>
                                    <w:t>HAGUENAU – 1 Mois</w:t>
                                  </w:r>
                                </w:p>
                                <w:p w14:paraId="6E27EE9D" w14:textId="77777777" w:rsidR="003A3BD6" w:rsidRDefault="003A3BD6" w:rsidP="003A3BD6">
                                  <w:pPr>
                                    <w:pStyle w:val="Paragraphestandard"/>
                                    <w:spacing w:line="240" w:lineRule="auto"/>
                                    <w:rPr>
                                      <w:rFonts w:ascii="Calibri" w:hAnsi="Calibri" w:cs="SegoePro-Light"/>
                                      <w:i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AD7D44">
                                    <w:rPr>
                                      <w:rFonts w:ascii="Calibri" w:hAnsi="Calibri" w:cs="SegoePro-Light"/>
                                      <w:i/>
                                      <w:color w:val="000000" w:themeColor="text1"/>
                                      <w:sz w:val="20"/>
                                    </w:rPr>
                                    <w:t>PD PA MF-H – Production</w:t>
                                  </w:r>
                                </w:p>
                                <w:p w14:paraId="3734455A" w14:textId="77777777" w:rsidR="00962274" w:rsidRPr="00962274" w:rsidRDefault="00962274" w:rsidP="00AD7D44">
                                  <w:pPr>
                                    <w:pStyle w:val="Paragraphestandard"/>
                                    <w:spacing w:line="240" w:lineRule="auto"/>
                                    <w:rPr>
                                      <w:rFonts w:ascii="Calibri" w:hAnsi="Calibri" w:cs="SegoePro-Light"/>
                                      <w:i/>
                                      <w:color w:val="21306A" w:themeColor="accent1" w:themeShade="80"/>
                                      <w:sz w:val="20"/>
                                    </w:rPr>
                                  </w:pPr>
                                </w:p>
                                <w:p w14:paraId="6B557060" w14:textId="77777777" w:rsidR="00962274" w:rsidRDefault="00962274" w:rsidP="00AD7D44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Italic"/>
                                      <w:iCs/>
                                      <w:color w:val="000000" w:themeColor="text1"/>
                                      <w:szCs w:val="24"/>
                                    </w:rPr>
                                  </w:pPr>
                                  <w:r w:rsidRPr="00962274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color w:val="21306A" w:themeColor="accent1" w:themeShade="80"/>
                                      <w:szCs w:val="24"/>
                                    </w:rPr>
                                    <w:t xml:space="preserve">MAIRIE DE ROUNTZENHEIM </w:t>
                                  </w:r>
                                  <w:r w:rsidRPr="00AD7D44">
                                    <w:rPr>
                                      <w:rFonts w:ascii="Calibri" w:hAnsi="Calibri" w:cs="SegoePro-Bold"/>
                                      <w:b/>
                                      <w:bCs/>
                                      <w:color w:val="000000" w:themeColor="text1"/>
                                      <w:szCs w:val="24"/>
                                    </w:rPr>
                                    <w:t>-</w:t>
                                  </w:r>
                                  <w:r w:rsidRPr="00AD7D44">
                                    <w:rPr>
                                      <w:rFonts w:ascii="Calibri" w:hAnsi="Calibri" w:cs="SegoePro-Bold"/>
                                      <w:bCs/>
                                      <w:color w:val="000000" w:themeColor="text1"/>
                                      <w:szCs w:val="24"/>
                                    </w:rPr>
                                    <w:t xml:space="preserve"> </w:t>
                                  </w:r>
                                  <w:r w:rsidRPr="00AD7D44">
                                    <w:rPr>
                                      <w:rFonts w:ascii="Calibri" w:hAnsi="Calibri" w:cs="SegoePro-Italic"/>
                                      <w:iCs/>
                                      <w:color w:val="000000" w:themeColor="text1"/>
                                      <w:szCs w:val="24"/>
                                    </w:rPr>
                                    <w:t>ROUNTZENHEIM – 1 Mois</w:t>
                                  </w:r>
                                </w:p>
                                <w:p w14:paraId="47C4F52E" w14:textId="77777777" w:rsidR="00962274" w:rsidRPr="00AD7D44" w:rsidRDefault="00962274" w:rsidP="00AD7D44">
                                  <w:pPr>
                                    <w:pStyle w:val="Paragraphestandard"/>
                                    <w:spacing w:line="240" w:lineRule="auto"/>
                                    <w:rPr>
                                      <w:rFonts w:ascii="Calibri" w:hAnsi="Calibri" w:cs="SegoePro-Light"/>
                                      <w:i/>
                                      <w:color w:val="000000" w:themeColor="text1"/>
                                      <w:sz w:val="20"/>
                                    </w:rPr>
                                  </w:pPr>
                                  <w:r w:rsidRPr="00AD7D44">
                                    <w:rPr>
                                      <w:rFonts w:ascii="Calibri" w:hAnsi="Calibri" w:cs="SegoePro-Light"/>
                                      <w:i/>
                                      <w:color w:val="000000" w:themeColor="text1"/>
                                      <w:sz w:val="20"/>
                                    </w:rPr>
                                    <w:t>Agent communal</w:t>
                                  </w:r>
                                </w:p>
                                <w:p w14:paraId="69FECB89" w14:textId="77777777" w:rsidR="00962274" w:rsidRPr="00AD7D44" w:rsidRDefault="00962274" w:rsidP="00AD7D44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Italic"/>
                                      <w:iCs/>
                                      <w:caps/>
                                      <w:color w:val="000000" w:themeColor="text1"/>
                                      <w:szCs w:val="24"/>
                                    </w:rPr>
                                  </w:pPr>
                                </w:p>
                                <w:p w14:paraId="6ED34133" w14:textId="77777777" w:rsidR="00962274" w:rsidRPr="005D0F14" w:rsidRDefault="00962274" w:rsidP="00AD7D44">
                                  <w:pPr>
                                    <w:pStyle w:val="Paragraphestandard"/>
                                    <w:spacing w:line="240" w:lineRule="auto"/>
                                    <w:rPr>
                                      <w:rFonts w:ascii="Calibri" w:hAnsi="Calibri" w:cs="SegoePro-Light"/>
                                      <w:i/>
                                      <w:color w:val="FFFFFF" w:themeColor="background1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 w:hAnsi="Calibri" w:cs="SegoePro-Light"/>
                                      <w:i/>
                                      <w:color w:val="FFFFFF" w:themeColor="background1"/>
                                      <w:sz w:val="20"/>
                                    </w:rPr>
                                    <w:t>Agent communal, Contrôle qualité</w:t>
                                  </w:r>
                                  <w:r w:rsidRPr="00AD7D44">
                                    <w:rPr>
                                      <w:rFonts w:ascii="Calibri-Italic" w:hAnsi="Calibri-Italic" w:cs="Calibri-Italic"/>
                                      <w:i/>
                                      <w:iCs/>
                                      <w:outline/>
                                      <w:sz w:val="20"/>
                                      <w:szCs w:val="20"/>
                                      <w14:textOutline w14:w="9525" w14:cap="flat" w14:cmpd="sng" w14:algn="ctr">
                                        <w14:solidFill>
                                          <w14:srgbClr w14:val="00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noFill/>
                                      </w14:textFill>
                                    </w:rPr>
                                    <w:br/>
                                  </w:r>
                                </w:p>
                                <w:p w14:paraId="39793A16" w14:textId="77777777" w:rsidR="00962274" w:rsidRPr="00F520BE" w:rsidRDefault="00962274" w:rsidP="00AD7D44">
                                  <w:pPr>
                                    <w:pStyle w:val="Textedebulles"/>
                                    <w:tabs>
                                      <w:tab w:val="left" w:pos="850"/>
                                    </w:tabs>
                                    <w:rPr>
                                      <w:rFonts w:ascii="Calibri" w:hAnsi="Calibri" w:cs="SegoePro-Light"/>
                                      <w:color w:val="607886"/>
                                      <w:sz w:val="20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000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2E3169" id="Zone de texte 143" o:spid="_x0000_s1027" type="#_x0000_t202" style="position:absolute;margin-left:110.85pt;margin-top:25.2pt;width:278.6pt;height:120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" filled="f" stroked="f">
                      <v:textbox inset="2.5mm">
                        <w:txbxContent>
                          <w:p w14:paraId="4D00DBA7" w14:textId="333B0C5E" w:rsidR="00962274" w:rsidRPr="00AD7D44" w:rsidRDefault="003A3BD6" w:rsidP="00AD7D44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Italic"/>
                                <w:iCs/>
                                <w:caps/>
                                <w:color w:val="000000" w:themeColor="text1"/>
                                <w:szCs w:val="24"/>
                              </w:rPr>
                            </w:pPr>
                            <w:r>
                              <w:rPr>
                                <w:rFonts w:ascii="Calibri" w:hAnsi="Calibri" w:cs="SegoePro-Bold"/>
                                <w:b/>
                                <w:bCs/>
                                <w:color w:val="21306A" w:themeColor="accent1" w:themeShade="80"/>
                                <w:szCs w:val="24"/>
                              </w:rPr>
                              <w:t>KUVANGO</w:t>
                            </w:r>
                            <w:r w:rsidR="00962274" w:rsidRPr="00AD7D44">
                              <w:rPr>
                                <w:rFonts w:ascii="Calibri" w:hAnsi="Calibri" w:cs="SegoePro-Bold"/>
                                <w:b/>
                                <w:bCs/>
                                <w:color w:val="000000" w:themeColor="text1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SegoePro-Bold"/>
                                <w:b/>
                                <w:bCs/>
                                <w:color w:val="000000" w:themeColor="text1"/>
                                <w:szCs w:val="24"/>
                              </w:rPr>
                              <w:t>–</w:t>
                            </w:r>
                            <w:r w:rsidR="00962274" w:rsidRPr="00AD7D44">
                              <w:rPr>
                                <w:rFonts w:ascii="Calibri" w:hAnsi="Calibri" w:cs="SegoePro-Bold"/>
                                <w:bCs/>
                                <w:color w:val="000000" w:themeColor="text1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SegoePro-Italic"/>
                                <w:iCs/>
                                <w:color w:val="000000" w:themeColor="text1"/>
                                <w:szCs w:val="24"/>
                              </w:rPr>
                              <w:t>Télétravail</w:t>
                            </w:r>
                            <w:r w:rsidR="00962274" w:rsidRPr="00AD7D44">
                              <w:rPr>
                                <w:rFonts w:ascii="Calibri" w:hAnsi="Calibri" w:cs="SegoePro-Italic"/>
                                <w:iCs/>
                                <w:color w:val="000000" w:themeColor="text1"/>
                                <w:szCs w:val="24"/>
                              </w:rPr>
                              <w:t xml:space="preserve"> – </w:t>
                            </w:r>
                            <w:r>
                              <w:rPr>
                                <w:rFonts w:ascii="Calibri" w:hAnsi="Calibri" w:cs="SegoePro-Italic"/>
                                <w:iCs/>
                                <w:color w:val="000000" w:themeColor="text1"/>
                                <w:szCs w:val="24"/>
                              </w:rPr>
                              <w:t>5 semaines</w:t>
                            </w:r>
                          </w:p>
                          <w:p w14:paraId="34F78384" w14:textId="302B0127" w:rsidR="00962274" w:rsidRDefault="003A3BD6" w:rsidP="003A3BD6">
                            <w:pPr>
                              <w:pStyle w:val="Paragraphestandard"/>
                              <w:rPr>
                                <w:rFonts w:ascii="Calibri" w:hAnsi="Calibri" w:cs="SegoePro-Light"/>
                                <w:i/>
                                <w:color w:val="000000" w:themeColor="text1"/>
                                <w:sz w:val="20"/>
                              </w:rPr>
                            </w:pPr>
                            <w:r w:rsidRPr="003A3BD6">
                              <w:rPr>
                                <w:rFonts w:ascii="Calibri" w:hAnsi="Calibri" w:cs="SegoePro-Light"/>
                                <w:i/>
                                <w:color w:val="000000" w:themeColor="text1"/>
                                <w:sz w:val="20"/>
                              </w:rPr>
                              <w:t>Mise en œuvre d’un hyperviseur</w:t>
                            </w:r>
                            <w:r>
                              <w:rPr>
                                <w:rFonts w:ascii="Calibri" w:hAnsi="Calibri" w:cs="SegoePro-Light"/>
                                <w:i/>
                                <w:color w:val="000000" w:themeColor="text1"/>
                                <w:sz w:val="20"/>
                              </w:rPr>
                              <w:t xml:space="preserve">, </w:t>
                            </w:r>
                            <w:r w:rsidRPr="003A3BD6">
                              <w:rPr>
                                <w:rFonts w:ascii="Calibri" w:hAnsi="Calibri" w:cs="SegoePro-Light"/>
                                <w:i/>
                                <w:color w:val="000000" w:themeColor="text1"/>
                                <w:sz w:val="20"/>
                              </w:rPr>
                              <w:t>Installation/préparation de machines virtuelles</w:t>
                            </w:r>
                            <w:r>
                              <w:rPr>
                                <w:rFonts w:ascii="Calibri" w:hAnsi="Calibri" w:cs="SegoePro-Light"/>
                                <w:i/>
                                <w:color w:val="000000" w:themeColor="text1"/>
                                <w:sz w:val="20"/>
                              </w:rPr>
                              <w:t xml:space="preserve">, </w:t>
                            </w:r>
                            <w:r w:rsidRPr="003A3BD6">
                              <w:rPr>
                                <w:rFonts w:ascii="Calibri" w:hAnsi="Calibri" w:cs="SegoePro-Light"/>
                                <w:i/>
                                <w:color w:val="000000" w:themeColor="text1"/>
                                <w:sz w:val="20"/>
                              </w:rPr>
                              <w:t>Mise en œuvre de services systèmes</w:t>
                            </w:r>
                          </w:p>
                          <w:p w14:paraId="167D1D5F" w14:textId="77777777" w:rsidR="00962274" w:rsidRPr="00962274" w:rsidRDefault="00962274" w:rsidP="00AD7D44">
                            <w:pPr>
                              <w:pStyle w:val="Paragraphestandard"/>
                              <w:spacing w:line="240" w:lineRule="auto"/>
                              <w:rPr>
                                <w:rFonts w:ascii="Calibri" w:hAnsi="Calibri" w:cs="SegoePro-Light"/>
                                <w:i/>
                                <w:color w:val="21306A" w:themeColor="accent1" w:themeShade="80"/>
                                <w:sz w:val="20"/>
                              </w:rPr>
                            </w:pPr>
                          </w:p>
                          <w:p w14:paraId="3A6FCD68" w14:textId="77777777" w:rsidR="003A3BD6" w:rsidRPr="00AD7D44" w:rsidRDefault="003A3BD6" w:rsidP="003A3BD6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Italic"/>
                                <w:iCs/>
                                <w:caps/>
                                <w:color w:val="000000" w:themeColor="text1"/>
                                <w:szCs w:val="24"/>
                              </w:rPr>
                            </w:pPr>
                            <w:r w:rsidRPr="00962274">
                              <w:rPr>
                                <w:rFonts w:ascii="Calibri" w:hAnsi="Calibri" w:cs="SegoePro-Bold"/>
                                <w:b/>
                                <w:bCs/>
                                <w:color w:val="21306A" w:themeColor="accent1" w:themeShade="80"/>
                                <w:szCs w:val="24"/>
                              </w:rPr>
                              <w:t>SIEMENS</w:t>
                            </w:r>
                            <w:r w:rsidRPr="00AD7D44">
                              <w:rPr>
                                <w:rFonts w:ascii="Calibri" w:hAnsi="Calibri" w:cs="SegoePro-Bold"/>
                                <w:b/>
                                <w:bCs/>
                                <w:color w:val="000000" w:themeColor="text1"/>
                                <w:szCs w:val="24"/>
                              </w:rPr>
                              <w:t xml:space="preserve"> -</w:t>
                            </w:r>
                            <w:r w:rsidRPr="00AD7D44">
                              <w:rPr>
                                <w:rFonts w:ascii="Calibri" w:hAnsi="Calibri" w:cs="SegoePro-Bold"/>
                                <w:bCs/>
                                <w:color w:val="000000" w:themeColor="text1"/>
                                <w:szCs w:val="24"/>
                              </w:rPr>
                              <w:t xml:space="preserve"> </w:t>
                            </w:r>
                            <w:r w:rsidRPr="00AD7D44">
                              <w:rPr>
                                <w:rFonts w:ascii="Calibri" w:hAnsi="Calibri" w:cs="SegoePro-Italic"/>
                                <w:iCs/>
                                <w:color w:val="000000" w:themeColor="text1"/>
                                <w:szCs w:val="24"/>
                              </w:rPr>
                              <w:t>HAGUENAU – 1 Mois</w:t>
                            </w:r>
                          </w:p>
                          <w:p w14:paraId="6E27EE9D" w14:textId="77777777" w:rsidR="003A3BD6" w:rsidRDefault="003A3BD6" w:rsidP="003A3BD6">
                            <w:pPr>
                              <w:pStyle w:val="Paragraphestandard"/>
                              <w:spacing w:line="240" w:lineRule="auto"/>
                              <w:rPr>
                                <w:rFonts w:ascii="Calibri" w:hAnsi="Calibri" w:cs="SegoePro-Light"/>
                                <w:i/>
                                <w:color w:val="000000" w:themeColor="text1"/>
                                <w:sz w:val="20"/>
                              </w:rPr>
                            </w:pPr>
                            <w:r w:rsidRPr="00AD7D44">
                              <w:rPr>
                                <w:rFonts w:ascii="Calibri" w:hAnsi="Calibri" w:cs="SegoePro-Light"/>
                                <w:i/>
                                <w:color w:val="000000" w:themeColor="text1"/>
                                <w:sz w:val="20"/>
                              </w:rPr>
                              <w:t>PD PA MF-H – Production</w:t>
                            </w:r>
                          </w:p>
                          <w:p w14:paraId="3734455A" w14:textId="77777777" w:rsidR="00962274" w:rsidRPr="00962274" w:rsidRDefault="00962274" w:rsidP="00AD7D44">
                            <w:pPr>
                              <w:pStyle w:val="Paragraphestandard"/>
                              <w:spacing w:line="240" w:lineRule="auto"/>
                              <w:rPr>
                                <w:rFonts w:ascii="Calibri" w:hAnsi="Calibri" w:cs="SegoePro-Light"/>
                                <w:i/>
                                <w:color w:val="21306A" w:themeColor="accent1" w:themeShade="80"/>
                                <w:sz w:val="20"/>
                              </w:rPr>
                            </w:pPr>
                          </w:p>
                          <w:p w14:paraId="6B557060" w14:textId="77777777" w:rsidR="00962274" w:rsidRDefault="00962274" w:rsidP="00AD7D44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Italic"/>
                                <w:iCs/>
                                <w:color w:val="000000" w:themeColor="text1"/>
                                <w:szCs w:val="24"/>
                              </w:rPr>
                            </w:pPr>
                            <w:r w:rsidRPr="00962274">
                              <w:rPr>
                                <w:rFonts w:ascii="Calibri" w:hAnsi="Calibri" w:cs="SegoePro-Bold"/>
                                <w:b/>
                                <w:bCs/>
                                <w:color w:val="21306A" w:themeColor="accent1" w:themeShade="80"/>
                                <w:szCs w:val="24"/>
                              </w:rPr>
                              <w:t xml:space="preserve">MAIRIE DE ROUNTZENHEIM </w:t>
                            </w:r>
                            <w:r w:rsidRPr="00AD7D44">
                              <w:rPr>
                                <w:rFonts w:ascii="Calibri" w:hAnsi="Calibri" w:cs="SegoePro-Bold"/>
                                <w:b/>
                                <w:bCs/>
                                <w:color w:val="000000" w:themeColor="text1"/>
                                <w:szCs w:val="24"/>
                              </w:rPr>
                              <w:t>-</w:t>
                            </w:r>
                            <w:r w:rsidRPr="00AD7D44">
                              <w:rPr>
                                <w:rFonts w:ascii="Calibri" w:hAnsi="Calibri" w:cs="SegoePro-Bold"/>
                                <w:bCs/>
                                <w:color w:val="000000" w:themeColor="text1"/>
                                <w:szCs w:val="24"/>
                              </w:rPr>
                              <w:t xml:space="preserve"> </w:t>
                            </w:r>
                            <w:r w:rsidRPr="00AD7D44">
                              <w:rPr>
                                <w:rFonts w:ascii="Calibri" w:hAnsi="Calibri" w:cs="SegoePro-Italic"/>
                                <w:iCs/>
                                <w:color w:val="000000" w:themeColor="text1"/>
                                <w:szCs w:val="24"/>
                              </w:rPr>
                              <w:t>ROUNTZENHEIM – 1 Mois</w:t>
                            </w:r>
                          </w:p>
                          <w:p w14:paraId="47C4F52E" w14:textId="77777777" w:rsidR="00962274" w:rsidRPr="00AD7D44" w:rsidRDefault="00962274" w:rsidP="00AD7D44">
                            <w:pPr>
                              <w:pStyle w:val="Paragraphestandard"/>
                              <w:spacing w:line="240" w:lineRule="auto"/>
                              <w:rPr>
                                <w:rFonts w:ascii="Calibri" w:hAnsi="Calibri" w:cs="SegoePro-Light"/>
                                <w:i/>
                                <w:color w:val="000000" w:themeColor="text1"/>
                                <w:sz w:val="20"/>
                              </w:rPr>
                            </w:pPr>
                            <w:r w:rsidRPr="00AD7D44">
                              <w:rPr>
                                <w:rFonts w:ascii="Calibri" w:hAnsi="Calibri" w:cs="SegoePro-Light"/>
                                <w:i/>
                                <w:color w:val="000000" w:themeColor="text1"/>
                                <w:sz w:val="20"/>
                              </w:rPr>
                              <w:t>Agent communal</w:t>
                            </w:r>
                          </w:p>
                          <w:p w14:paraId="69FECB89" w14:textId="77777777" w:rsidR="00962274" w:rsidRPr="00AD7D44" w:rsidRDefault="00962274" w:rsidP="00AD7D44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Italic"/>
                                <w:iCs/>
                                <w:caps/>
                                <w:color w:val="000000" w:themeColor="text1"/>
                                <w:szCs w:val="24"/>
                              </w:rPr>
                            </w:pPr>
                          </w:p>
                          <w:p w14:paraId="6ED34133" w14:textId="77777777" w:rsidR="00962274" w:rsidRPr="005D0F14" w:rsidRDefault="00962274" w:rsidP="00AD7D44">
                            <w:pPr>
                              <w:pStyle w:val="Paragraphestandard"/>
                              <w:spacing w:line="240" w:lineRule="auto"/>
                              <w:rPr>
                                <w:rFonts w:ascii="Calibri" w:hAnsi="Calibri" w:cs="SegoePro-Light"/>
                                <w:i/>
                                <w:color w:val="FFFFFF" w:themeColor="background1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 w:cs="SegoePro-Light"/>
                                <w:i/>
                                <w:color w:val="FFFFFF" w:themeColor="background1"/>
                                <w:sz w:val="20"/>
                              </w:rPr>
                              <w:t>Agent communal, Contrôle qualité</w:t>
                            </w:r>
                            <w:r w:rsidRPr="00AD7D44">
                              <w:rPr>
                                <w:rFonts w:ascii="Calibri-Italic" w:hAnsi="Calibri-Italic" w:cs="Calibri-Italic"/>
                                <w:i/>
                                <w:iCs/>
                                <w:outline/>
                                <w:sz w:val="20"/>
                                <w:szCs w:val="20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br/>
                            </w:r>
                          </w:p>
                          <w:p w14:paraId="39793A16" w14:textId="77777777" w:rsidR="00962274" w:rsidRPr="00F520BE" w:rsidRDefault="00962274" w:rsidP="00AD7D44">
                            <w:pPr>
                              <w:pStyle w:val="Textedebulles"/>
                              <w:tabs>
                                <w:tab w:val="left" w:pos="850"/>
                              </w:tabs>
                              <w:rPr>
                                <w:rFonts w:ascii="Calibri" w:hAnsi="Calibri" w:cs="SegoePro-Light"/>
                                <w:color w:val="607886"/>
                                <w:sz w:val="20"/>
                                <w:szCs w:val="24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3740A3" w:rsidRPr="0087298D">
              <w:rPr>
                <w:rStyle w:val="Triangle"/>
                <w:lang w:bidi="fr-FR"/>
              </w:rPr>
              <w:t xml:space="preserve">▼ </w:t>
            </w:r>
            <w:r>
              <w:rPr>
                <w:lang w:bidi="fr-FR"/>
              </w:rPr>
              <w:t>Expérience</w:t>
            </w:r>
          </w:p>
          <w:p w14:paraId="30623DE4" w14:textId="37DC759E" w:rsidR="00AD7D44" w:rsidRDefault="00AD7D44" w:rsidP="00AD7D44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  <w:r>
              <w:rPr>
                <w:rFonts w:ascii="Georgia" w:hAnsi="Georgia" w:cs="SegoePro-Light"/>
                <w:b/>
                <w:i/>
                <w:color w:val="D17D60"/>
                <w:sz w:val="28"/>
                <w:szCs w:val="24"/>
              </w:rPr>
              <w:t xml:space="preserve">      </w:t>
            </w:r>
            <w:r w:rsidRPr="003166F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>20</w:t>
            </w:r>
            <w:r w:rsidR="003A3BD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>20</w:t>
            </w:r>
            <w:r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 xml:space="preserve">                 </w:t>
            </w:r>
          </w:p>
          <w:p w14:paraId="43ED21D4" w14:textId="39D39CCF" w:rsidR="00AD7D44" w:rsidRDefault="00AD7D44" w:rsidP="00AD7D44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</w:p>
          <w:p w14:paraId="7B379F39" w14:textId="2FE4B79B" w:rsidR="00AD7D44" w:rsidRDefault="00AD7D44" w:rsidP="00AD7D44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</w:p>
          <w:p w14:paraId="7464857B" w14:textId="0FC4BA28" w:rsidR="003A3BD6" w:rsidRDefault="003A3BD6" w:rsidP="00AD7D44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</w:p>
          <w:p w14:paraId="73C91C1C" w14:textId="77777777" w:rsidR="003A3BD6" w:rsidRDefault="003A3BD6" w:rsidP="00AD7D44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</w:p>
          <w:p w14:paraId="1FE44C6A" w14:textId="6BE34DB4" w:rsidR="00AD7D44" w:rsidRDefault="00AD7D44" w:rsidP="00AD7D44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  <w:r>
              <w:rPr>
                <w:rFonts w:ascii="Georgia" w:hAnsi="Georgia" w:cs="SegoePro-Light"/>
                <w:b/>
                <w:i/>
                <w:color w:val="D17D60"/>
                <w:sz w:val="28"/>
                <w:szCs w:val="24"/>
              </w:rPr>
              <w:t xml:space="preserve">      </w:t>
            </w:r>
            <w:r w:rsidRPr="003166F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>201</w:t>
            </w:r>
            <w:r w:rsidR="003A3BD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>9</w:t>
            </w:r>
          </w:p>
          <w:p w14:paraId="145437FB" w14:textId="77777777" w:rsidR="00AD7D44" w:rsidRDefault="00AD7D44" w:rsidP="00AD7D44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</w:p>
          <w:p w14:paraId="7DF457DF" w14:textId="77777777" w:rsidR="00962274" w:rsidRDefault="00AD7D44" w:rsidP="00AD7D44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</w:pPr>
            <w:r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 xml:space="preserve">     </w:t>
            </w:r>
          </w:p>
          <w:p w14:paraId="21DBEEFD" w14:textId="09628ED7" w:rsidR="00AD7D44" w:rsidRPr="000F2C96" w:rsidRDefault="00962274" w:rsidP="00AD7D44">
            <w:pPr>
              <w:pStyle w:val="Textedebulles"/>
              <w:tabs>
                <w:tab w:val="left" w:pos="850"/>
              </w:tabs>
              <w:spacing w:line="220" w:lineRule="exact"/>
              <w:rPr>
                <w:rFonts w:ascii="Georgia" w:hAnsi="Georgia" w:cs="SegoePro-Light"/>
                <w:color w:val="D17D60"/>
                <w:sz w:val="28"/>
                <w:szCs w:val="24"/>
              </w:rPr>
            </w:pPr>
            <w:r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 xml:space="preserve">     </w:t>
            </w:r>
            <w:r w:rsidR="00AD7D44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 xml:space="preserve"> </w:t>
            </w:r>
            <w:r w:rsidR="00AD7D44" w:rsidRPr="003166F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>201</w:t>
            </w:r>
            <w:r w:rsidR="003A3BD6">
              <w:rPr>
                <w:rFonts w:ascii="Georgia" w:hAnsi="Georgia" w:cs="SegoePro-Light"/>
                <w:b/>
                <w:i/>
                <w:color w:val="003F6F" w:themeColor="text2" w:themeTint="E6"/>
                <w:sz w:val="28"/>
                <w:szCs w:val="24"/>
              </w:rPr>
              <w:t>8</w:t>
            </w:r>
            <w:r w:rsidR="00AD7D44">
              <w:rPr>
                <w:rFonts w:ascii="Georgia" w:hAnsi="Georgia" w:cs="SegoePro-Light"/>
                <w:b/>
                <w:i/>
                <w:color w:val="D17D60"/>
                <w:sz w:val="28"/>
                <w:szCs w:val="24"/>
              </w:rPr>
              <w:t xml:space="preserve">  </w:t>
            </w:r>
          </w:p>
          <w:p w14:paraId="0D6C25D2" w14:textId="77777777" w:rsidR="003740A3" w:rsidRDefault="003740A3" w:rsidP="00AD7D44">
            <w:pPr>
              <w:pStyle w:val="Paragraphedeliste"/>
              <w:numPr>
                <w:ilvl w:val="0"/>
                <w:numId w:val="0"/>
              </w:numPr>
              <w:ind w:left="720"/>
            </w:pPr>
          </w:p>
        </w:tc>
      </w:tr>
      <w:tr w:rsidR="003740A3" w14:paraId="55CBEC4B" w14:textId="77777777" w:rsidTr="00962274">
        <w:trPr>
          <w:trHeight w:val="997"/>
        </w:trPr>
        <w:tc>
          <w:tcPr>
            <w:tcW w:w="9746" w:type="dxa"/>
          </w:tcPr>
          <w:p w14:paraId="07869DB6" w14:textId="7C2F602D" w:rsidR="003740A3" w:rsidRDefault="003740A3" w:rsidP="003740A3">
            <w:pPr>
              <w:pStyle w:val="Titre1"/>
            </w:pPr>
            <w:r w:rsidRPr="0087298D">
              <w:rPr>
                <w:rStyle w:val="Triangle"/>
                <w:lang w:bidi="fr-FR"/>
              </w:rPr>
              <w:t xml:space="preserve">▼ </w:t>
            </w:r>
            <w:r>
              <w:rPr>
                <w:lang w:bidi="fr-FR"/>
              </w:rPr>
              <w:t>C</w:t>
            </w:r>
            <w:r w:rsidR="00962274">
              <w:rPr>
                <w:lang w:bidi="fr-FR"/>
              </w:rPr>
              <w:t>ompétences</w:t>
            </w:r>
          </w:p>
          <w:p w14:paraId="525D066A" w14:textId="1D77A850" w:rsidR="003740A3" w:rsidRDefault="00962274" w:rsidP="003740A3">
            <w:r w:rsidRPr="00962274">
              <w:rPr>
                <w:rFonts w:ascii="Calibri-Bold" w:hAnsi="Calibri-Bold" w:cs="Calibri-Bold"/>
                <w:b/>
                <w:bCs/>
                <w:color w:val="21306A" w:themeColor="accent1" w:themeShade="80"/>
                <w:szCs w:val="20"/>
              </w:rPr>
              <w:t xml:space="preserve">&gt;  </w:t>
            </w:r>
            <w:r w:rsidR="003A3BD6" w:rsidRPr="00962274">
              <w:rPr>
                <w:rFonts w:ascii="Calibri" w:hAnsi="Calibri" w:cs="Calibri"/>
                <w:color w:val="21306A" w:themeColor="accent1" w:themeShade="80"/>
                <w:szCs w:val="20"/>
                <w14:textOutline w14:w="9525" w14:cap="flat" w14:cmpd="sng" w14:algn="ctr">
                  <w14:noFill/>
                  <w14:prstDash w14:val="solid"/>
                  <w14:round/>
                </w14:textOutline>
              </w:rPr>
              <w:t>Lang</w:t>
            </w:r>
            <w:r w:rsidR="003A3BD6">
              <w:rPr>
                <w:rFonts w:ascii="Calibri" w:hAnsi="Calibri" w:cs="Calibri"/>
                <w:color w:val="21306A" w:themeColor="accent1" w:themeShade="80"/>
                <w:szCs w:val="20"/>
                <w14:textOutline w14:w="9525" w14:cap="flat" w14:cmpd="sng" w14:algn="ctr">
                  <w14:noFill/>
                  <w14:prstDash w14:val="solid"/>
                  <w14:round/>
                </w14:textOutline>
              </w:rPr>
              <w:t>a</w:t>
            </w:r>
            <w:r w:rsidR="003A3BD6" w:rsidRPr="00962274">
              <w:rPr>
                <w:rFonts w:ascii="Calibri" w:hAnsi="Calibri" w:cs="Calibri"/>
                <w:color w:val="21306A" w:themeColor="accent1" w:themeShade="80"/>
                <w:szCs w:val="20"/>
                <w14:textOutline w14:w="9525" w14:cap="flat" w14:cmpd="sng" w14:algn="ctr">
                  <w14:noFill/>
                  <w14:prstDash w14:val="solid"/>
                  <w14:round/>
                </w14:textOutline>
              </w:rPr>
              <w:t>ge</w:t>
            </w:r>
            <w:r w:rsidRPr="00962274">
              <w:rPr>
                <w:rFonts w:ascii="Calibri" w:hAnsi="Calibri" w:cs="Calibri"/>
                <w:color w:val="21306A" w:themeColor="accent1" w:themeShade="80"/>
                <w:szCs w:val="20"/>
                <w14:textOutline w14:w="9525" w14:cap="flat" w14:cmpd="sng" w14:algn="ctr">
                  <w14:noFill/>
                  <w14:prstDash w14:val="solid"/>
                  <w14:round/>
                </w14:textOutline>
              </w:rPr>
              <w:t xml:space="preserve"> HTML,CS</w:t>
            </w:r>
            <w:r w:rsidR="00BC00E8">
              <w:rPr>
                <w:rFonts w:ascii="Calibri" w:hAnsi="Calibri" w:cs="Calibri"/>
                <w:color w:val="21306A" w:themeColor="accent1" w:themeShade="80"/>
                <w:szCs w:val="20"/>
                <w14:textOutline w14:w="9525" w14:cap="flat" w14:cmpd="sng" w14:algn="ctr">
                  <w14:noFill/>
                  <w14:prstDash w14:val="solid"/>
                  <w14:round/>
                </w14:textOutline>
              </w:rPr>
              <w:t>, SQL</w:t>
            </w:r>
            <w:r w:rsidRPr="00962274">
              <w:rPr>
                <w:rFonts w:ascii="Calibri" w:hAnsi="Calibri" w:cs="Calibri"/>
                <w:color w:val="21306A" w:themeColor="accent1" w:themeShade="80"/>
                <w:szCs w:val="20"/>
                <w14:textOutline w14:w="9525" w14:cap="flat" w14:cmpd="sng" w14:algn="ctr">
                  <w14:noFill/>
                  <w14:prstDash w14:val="solid"/>
                  <w14:round/>
                </w14:textOutline>
              </w:rPr>
              <w:br/>
            </w:r>
            <w:r w:rsidRPr="00962274">
              <w:rPr>
                <w:rFonts w:ascii="Calibri-Bold" w:hAnsi="Calibri-Bold" w:cs="Calibri-Bold"/>
                <w:b/>
                <w:bCs/>
                <w:color w:val="21306A" w:themeColor="accent1" w:themeShade="80"/>
                <w:szCs w:val="20"/>
              </w:rPr>
              <w:t xml:space="preserve">&gt;  </w:t>
            </w:r>
            <w:r w:rsidR="00BC00E8">
              <w:rPr>
                <w:rFonts w:ascii="Calibri" w:hAnsi="Calibri" w:cs="Calibri"/>
                <w:color w:val="21306A" w:themeColor="accent1" w:themeShade="80"/>
                <w:szCs w:val="20"/>
                <w14:textOutline w14:w="9525" w14:cap="flat" w14:cmpd="sng" w14:algn="ctr">
                  <w14:noFill/>
                  <w14:prstDash w14:val="solid"/>
                  <w14:round/>
                </w14:textOutline>
              </w:rPr>
              <w:t>Notion en PHP</w:t>
            </w:r>
            <w:r w:rsidRPr="00962274">
              <w:rPr>
                <w:rFonts w:ascii="Calibri" w:hAnsi="Calibri" w:cs="Calibri"/>
                <w:color w:val="21306A" w:themeColor="accent1" w:themeShade="80"/>
                <w:szCs w:val="20"/>
                <w14:textOutline w14:w="9525" w14:cap="flat" w14:cmpd="sng" w14:algn="ctr">
                  <w14:noFill/>
                  <w14:prstDash w14:val="solid"/>
                  <w14:round/>
                </w14:textOutline>
              </w:rPr>
              <w:br/>
            </w:r>
            <w:r w:rsidRPr="00962274">
              <w:rPr>
                <w:rFonts w:ascii="Calibri-Bold" w:hAnsi="Calibri-Bold" w:cs="Calibri-Bold"/>
                <w:b/>
                <w:bCs/>
                <w:color w:val="21306A" w:themeColor="accent1" w:themeShade="80"/>
                <w:szCs w:val="20"/>
              </w:rPr>
              <w:t xml:space="preserve">&gt;  </w:t>
            </w:r>
            <w:r w:rsidRPr="00962274">
              <w:rPr>
                <w:rFonts w:ascii="Calibri" w:hAnsi="Calibri" w:cs="Calibri"/>
                <w:color w:val="21306A" w:themeColor="accent1" w:themeShade="80"/>
                <w:szCs w:val="20"/>
                <w14:textOutline w14:w="9525" w14:cap="flat" w14:cmpd="sng" w14:algn="ctr">
                  <w14:noFill/>
                  <w14:prstDash w14:val="solid"/>
                  <w14:round/>
                </w14:textOutline>
              </w:rPr>
              <w:t>Access</w:t>
            </w:r>
            <w:r w:rsidRPr="00962274">
              <w:rPr>
                <w:rFonts w:ascii="Calibri" w:hAnsi="Calibri" w:cs="Calibri"/>
                <w:color w:val="21306A" w:themeColor="accent1" w:themeShade="80"/>
                <w:szCs w:val="20"/>
                <w14:textOutline w14:w="9525" w14:cap="flat" w14:cmpd="sng" w14:algn="ctr">
                  <w14:noFill/>
                  <w14:prstDash w14:val="solid"/>
                  <w14:round/>
                </w14:textOutline>
              </w:rPr>
              <w:br/>
            </w:r>
            <w:r w:rsidRPr="00962274">
              <w:rPr>
                <w:rFonts w:ascii="Calibri-Bold" w:hAnsi="Calibri-Bold" w:cs="Calibri-Bold"/>
                <w:b/>
                <w:bCs/>
                <w:color w:val="21306A" w:themeColor="accent1" w:themeShade="80"/>
                <w:szCs w:val="20"/>
              </w:rPr>
              <w:t xml:space="preserve">&gt; </w:t>
            </w:r>
            <w:r w:rsidRPr="00962274">
              <w:rPr>
                <w:rFonts w:ascii="Calibri" w:hAnsi="Calibri" w:cs="Calibri"/>
                <w:color w:val="21306A" w:themeColor="accent1" w:themeShade="80"/>
                <w:szCs w:val="20"/>
                <w14:textOutline w14:w="9525" w14:cap="flat" w14:cmpd="sng" w14:algn="ctr">
                  <w14:noFill/>
                  <w14:prstDash w14:val="solid"/>
                  <w14:round/>
                </w14:textOutline>
              </w:rPr>
              <w:t xml:space="preserve"> Connaissance des réseaux</w:t>
            </w:r>
          </w:p>
        </w:tc>
      </w:tr>
      <w:tr w:rsidR="003740A3" w14:paraId="7B597C9B" w14:textId="77777777" w:rsidTr="00962274">
        <w:trPr>
          <w:trHeight w:val="663"/>
        </w:trPr>
        <w:tc>
          <w:tcPr>
            <w:tcW w:w="9746" w:type="dxa"/>
          </w:tcPr>
          <w:p w14:paraId="0B34E6A5" w14:textId="6E946501" w:rsidR="003740A3" w:rsidRDefault="003740A3" w:rsidP="003740A3">
            <w:pPr>
              <w:pStyle w:val="Titre1"/>
            </w:pPr>
            <w:r w:rsidRPr="0087298D">
              <w:rPr>
                <w:rStyle w:val="Triangle"/>
                <w:lang w:bidi="fr-FR"/>
              </w:rPr>
              <w:t xml:space="preserve">▼ </w:t>
            </w:r>
            <w:r>
              <w:rPr>
                <w:lang w:bidi="fr-FR"/>
              </w:rPr>
              <w:t>L</w:t>
            </w:r>
            <w:r w:rsidR="00962274">
              <w:rPr>
                <w:lang w:bidi="fr-FR"/>
              </w:rPr>
              <w:t>angues</w:t>
            </w:r>
          </w:p>
          <w:p w14:paraId="078102EA" w14:textId="77777777" w:rsidR="003740A3" w:rsidRDefault="00962274" w:rsidP="003740A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ED76C43" wp14:editId="69611457">
                      <wp:simplePos x="0" y="0"/>
                      <wp:positionH relativeFrom="column">
                        <wp:posOffset>7951</wp:posOffset>
                      </wp:positionH>
                      <wp:positionV relativeFrom="paragraph">
                        <wp:posOffset>41082</wp:posOffset>
                      </wp:positionV>
                      <wp:extent cx="1491615" cy="431165"/>
                      <wp:effectExtent l="0" t="0" r="0" b="635"/>
                      <wp:wrapSquare wrapText="bothSides"/>
                      <wp:docPr id="103" name="Zone de texte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91615" cy="4311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D09E6B9" w14:textId="77777777" w:rsidR="00962274" w:rsidRPr="00962274" w:rsidRDefault="00962274" w:rsidP="00962274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textAlignment w:val="center"/>
                                    <w:rPr>
                                      <w:rFonts w:ascii="Calibri" w:hAnsi="Calibri" w:cs="Calibri"/>
                                      <w:color w:val="21306A" w:themeColor="accent1" w:themeShade="80"/>
                                      <w:szCs w:val="20"/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62274">
                                    <w:rPr>
                                      <w:rFonts w:ascii="Calibri-Bold" w:hAnsi="Calibri-Bold" w:cs="Calibri-Bold"/>
                                      <w:b/>
                                      <w:bCs/>
                                      <w:color w:val="21306A" w:themeColor="accent1" w:themeShade="80"/>
                                      <w:szCs w:val="20"/>
                                    </w:rPr>
                                    <w:t xml:space="preserve">&gt;  </w:t>
                                  </w:r>
                                  <w:r w:rsidRPr="00962274">
                                    <w:rPr>
                                      <w:rFonts w:ascii="Calibri" w:hAnsi="Calibri" w:cs="Calibri"/>
                                      <w:color w:val="21306A" w:themeColor="accent1" w:themeShade="80"/>
                                      <w:szCs w:val="20"/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Anglais :    Allemand :</w:t>
                                  </w:r>
                                </w:p>
                                <w:p w14:paraId="3FE51176" w14:textId="77777777" w:rsidR="00962274" w:rsidRPr="00962274" w:rsidRDefault="00962274" w:rsidP="00962274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ind w:left="170"/>
                                    <w:textAlignment w:val="center"/>
                                    <w:rPr>
                                      <w:rFonts w:ascii="Calibri" w:hAnsi="Calibri" w:cs="Calibri"/>
                                      <w:color w:val="21306A" w:themeColor="accent1" w:themeShade="80"/>
                                      <w:szCs w:val="20"/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62274">
                                    <w:rPr>
                                      <w:rFonts w:ascii="Calibri" w:hAnsi="Calibri" w:cs="Calibri"/>
                                      <w:color w:val="21306A" w:themeColor="accent1" w:themeShade="80"/>
                                      <w:szCs w:val="20"/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B1               </w:t>
                                  </w:r>
                                  <w:proofErr w:type="spellStart"/>
                                  <w:r w:rsidRPr="00962274">
                                    <w:rPr>
                                      <w:rFonts w:ascii="Calibri" w:hAnsi="Calibri" w:cs="Calibri"/>
                                      <w:color w:val="21306A" w:themeColor="accent1" w:themeShade="80"/>
                                      <w:szCs w:val="20"/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B1</w:t>
                                  </w:r>
                                  <w:proofErr w:type="spellEnd"/>
                                </w:p>
                                <w:p w14:paraId="51DBB5EE" w14:textId="77777777" w:rsidR="00962274" w:rsidRPr="00404BA9" w:rsidRDefault="00962274" w:rsidP="00962274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ind w:left="170"/>
                                    <w:textAlignment w:val="center"/>
                                    <w:rPr>
                                      <w:rFonts w:ascii="Calibri" w:hAnsi="Calibri" w:cs="Calibri"/>
                                      <w:color w:val="FFFFFF" w:themeColor="background1"/>
                                      <w:szCs w:val="20"/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  <w:p w14:paraId="74DF5209" w14:textId="77777777" w:rsidR="00962274" w:rsidRPr="008C220B" w:rsidRDefault="00962274" w:rsidP="00962274">
                                  <w:pPr>
                                    <w:widowControl w:val="0"/>
                                    <w:autoSpaceDE w:val="0"/>
                                    <w:autoSpaceDN w:val="0"/>
                                    <w:adjustRightInd w:val="0"/>
                                    <w:spacing w:line="288" w:lineRule="auto"/>
                                    <w:textAlignment w:val="center"/>
                                    <w:rPr>
                                      <w:rFonts w:ascii="Calibri" w:hAnsi="Calibri" w:cs="Calibri"/>
                                      <w:color w:val="FFFFFF" w:themeColor="background1"/>
                                      <w:szCs w:val="20"/>
                                      <w14:textOutline w14:w="9525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130910" id="Zone de texte 103" o:spid="_x0000_s1028" type="#_x0000_t202" style="position:absolute;margin-left:.65pt;margin-top:3.25pt;width:117.45pt;height:33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" filled="f" stroked="f">
                      <v:textbox>
                        <w:txbxContent>
                          <w:p w:rsidR="00962274" w:rsidRPr="00962274" w:rsidRDefault="00962274" w:rsidP="0096227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textAlignment w:val="center"/>
                              <w:rPr>
                                <w:rFonts w:ascii="Calibri" w:hAnsi="Calibri" w:cs="Calibri"/>
                                <w:color w:val="21306A" w:themeColor="accent1" w:themeShade="8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62274">
                              <w:rPr>
                                <w:rFonts w:ascii="Calibri-Bold" w:hAnsi="Calibri-Bold" w:cs="Calibri-Bold"/>
                                <w:b/>
                                <w:bCs/>
                                <w:color w:val="21306A" w:themeColor="accent1" w:themeShade="80"/>
                                <w:szCs w:val="20"/>
                              </w:rPr>
                              <w:t xml:space="preserve">&gt;  </w:t>
                            </w:r>
                            <w:r w:rsidRPr="00962274">
                              <w:rPr>
                                <w:rFonts w:ascii="Calibri" w:hAnsi="Calibri" w:cs="Calibri"/>
                                <w:color w:val="21306A" w:themeColor="accent1" w:themeShade="8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Anglais :    Allemand :</w:t>
                            </w:r>
                          </w:p>
                          <w:p w:rsidR="00962274" w:rsidRPr="00962274" w:rsidRDefault="00962274" w:rsidP="0096227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ind w:left="170"/>
                              <w:textAlignment w:val="center"/>
                              <w:rPr>
                                <w:rFonts w:ascii="Calibri" w:hAnsi="Calibri" w:cs="Calibri"/>
                                <w:color w:val="21306A" w:themeColor="accent1" w:themeShade="8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62274">
                              <w:rPr>
                                <w:rFonts w:ascii="Calibri" w:hAnsi="Calibri" w:cs="Calibri"/>
                                <w:color w:val="21306A" w:themeColor="accent1" w:themeShade="8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B1               </w:t>
                            </w:r>
                            <w:proofErr w:type="spellStart"/>
                            <w:r w:rsidRPr="00962274">
                              <w:rPr>
                                <w:rFonts w:ascii="Calibri" w:hAnsi="Calibri" w:cs="Calibri"/>
                                <w:color w:val="21306A" w:themeColor="accent1" w:themeShade="80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B1</w:t>
                            </w:r>
                            <w:proofErr w:type="spellEnd"/>
                          </w:p>
                          <w:p w:rsidR="00962274" w:rsidRPr="00404BA9" w:rsidRDefault="00962274" w:rsidP="0096227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ind w:left="170"/>
                              <w:textAlignment w:val="center"/>
                              <w:rPr>
                                <w:rFonts w:ascii="Calibri" w:hAnsi="Calibri" w:cs="Calibri"/>
                                <w:color w:val="FFFFFF" w:themeColor="background1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62274" w:rsidRPr="008C220B" w:rsidRDefault="00962274" w:rsidP="0096227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line="288" w:lineRule="auto"/>
                              <w:textAlignment w:val="center"/>
                              <w:rPr>
                                <w:rFonts w:ascii="Calibri" w:hAnsi="Calibri" w:cs="Calibri"/>
                                <w:color w:val="FFFFFF" w:themeColor="background1"/>
                                <w:szCs w:val="20"/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330E4FF4" w14:textId="36B2F4D8" w:rsidR="00BD7DB3" w:rsidRPr="00962274" w:rsidRDefault="00F80462">
      <w:pPr>
        <w:rPr>
          <w:color w:val="auto"/>
          <w:sz w:val="12"/>
        </w:rPr>
      </w:pPr>
      <w:r>
        <w:rPr>
          <w:i/>
          <w:iCs/>
          <w:noProof/>
          <w:color w:val="auto"/>
          <w:sz w:val="18"/>
          <w:szCs w:val="18"/>
        </w:rPr>
        <w:drawing>
          <wp:anchor distT="0" distB="0" distL="114300" distR="114300" simplePos="0" relativeHeight="251665408" behindDoc="1" locked="0" layoutInCell="1" allowOverlap="1" wp14:anchorId="37DDE8D6" wp14:editId="33B1F890">
            <wp:simplePos x="0" y="0"/>
            <wp:positionH relativeFrom="column">
              <wp:posOffset>4582489</wp:posOffset>
            </wp:positionH>
            <wp:positionV relativeFrom="paragraph">
              <wp:posOffset>-9363646</wp:posOffset>
            </wp:positionV>
            <wp:extent cx="2208530" cy="2305050"/>
            <wp:effectExtent l="0" t="0" r="1270" b="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53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0C2082" w14:textId="77777777" w:rsidR="00435B45" w:rsidRDefault="00962274">
      <w:pPr>
        <w:rPr>
          <w:i/>
          <w:iCs/>
          <w:color w:val="auto"/>
          <w:sz w:val="18"/>
          <w:szCs w:val="18"/>
        </w:rPr>
      </w:pPr>
      <w:r w:rsidRPr="00962274">
        <w:rPr>
          <w:i/>
          <w:iCs/>
          <w:color w:val="auto"/>
          <w:sz w:val="18"/>
          <w:szCs w:val="18"/>
        </w:rPr>
        <w:t>Je me tiens à votre entière disposition pour tous renseignements complémentaires et vous prie, Madame, Monsieur, d'agréer mes respectueuses salutations</w:t>
      </w:r>
    </w:p>
    <w:p w14:paraId="175606A0" w14:textId="77777777" w:rsidR="00435B45" w:rsidRDefault="00435B45">
      <w:pPr>
        <w:rPr>
          <w:i/>
          <w:iCs/>
          <w:color w:val="auto"/>
          <w:sz w:val="18"/>
          <w:szCs w:val="18"/>
        </w:rPr>
      </w:pPr>
    </w:p>
    <w:p w14:paraId="471E110B" w14:textId="5FFE8CFB" w:rsidR="00962274" w:rsidRPr="00962274" w:rsidRDefault="00962274">
      <w:pPr>
        <w:rPr>
          <w:color w:val="auto"/>
          <w:sz w:val="12"/>
        </w:rPr>
      </w:pPr>
    </w:p>
    <w:sectPr w:rsidR="00962274" w:rsidRPr="00962274" w:rsidSect="001F0F6C">
      <w:headerReference w:type="default" r:id="rId13"/>
      <w:footerReference w:type="default" r:id="rId14"/>
      <w:pgSz w:w="11906" w:h="16838" w:code="9"/>
      <w:pgMar w:top="850" w:right="1080" w:bottom="720" w:left="1080" w:header="720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D705E7" w14:textId="77777777" w:rsidR="000A016B" w:rsidRDefault="000A016B" w:rsidP="00793CBE">
      <w:r>
        <w:separator/>
      </w:r>
    </w:p>
  </w:endnote>
  <w:endnote w:type="continuationSeparator" w:id="0">
    <w:p w14:paraId="45B29F58" w14:textId="77777777" w:rsidR="000A016B" w:rsidRDefault="000A016B" w:rsidP="00793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Pro-Light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Pro-Italic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SegoePro-Bold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libri-Italic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libri-Bold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361407" w14:textId="77777777" w:rsidR="00962274" w:rsidRDefault="00962274">
    <w:pPr>
      <w:pStyle w:val="Pieddepage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0" allowOverlap="1" wp14:anchorId="2AC20AD7" wp14:editId="7126A9E7">
              <wp:simplePos x="0" y="0"/>
              <wp:positionH relativeFrom="page">
                <wp:align>left</wp:align>
              </wp:positionH>
              <wp:positionV relativeFrom="page">
                <wp:posOffset>10243185</wp:posOffset>
              </wp:positionV>
              <wp:extent cx="7772400" cy="457200"/>
              <wp:effectExtent l="0" t="0" r="0" b="0"/>
              <wp:wrapNone/>
              <wp:docPr id="3" name="Forme libre 13" descr="Footer accent block&#10;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457200"/>
                      </a:xfrm>
                      <a:custGeom>
                        <a:avLst/>
                        <a:gdLst>
                          <a:gd name="T0" fmla="*/ 0 w 9394"/>
                          <a:gd name="T1" fmla="*/ 371 h 372"/>
                          <a:gd name="T2" fmla="*/ 9393 w 9394"/>
                          <a:gd name="T3" fmla="*/ 371 h 372"/>
                          <a:gd name="T4" fmla="*/ 9393 w 9394"/>
                          <a:gd name="T5" fmla="*/ 0 h 372"/>
                          <a:gd name="T6" fmla="*/ 0 w 9394"/>
                          <a:gd name="T7" fmla="*/ 0 h 372"/>
                          <a:gd name="T8" fmla="*/ 0 w 9394"/>
                          <a:gd name="T9" fmla="*/ 371 h 372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394" h="372">
                            <a:moveTo>
                              <a:pt x="0" y="371"/>
                            </a:moveTo>
                            <a:lnTo>
                              <a:pt x="9393" y="371"/>
                            </a:lnTo>
                            <a:lnTo>
                              <a:pt x="9393" y="0"/>
                            </a:lnTo>
                            <a:lnTo>
                              <a:pt x="0" y="0"/>
                            </a:lnTo>
                            <a:lnTo>
                              <a:pt x="0" y="371"/>
                            </a:lnTo>
                            <a:close/>
                          </a:path>
                        </a:pathLst>
                      </a:cu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E5105C" id="Forme libre 13" o:spid="_x0000_s1026" alt="Footer accent block&#10;" style="position:absolute;margin-left:0;margin-top:806.55pt;width:612pt;height:36pt;z-index:25166540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page;mso-height-relative:page;v-text-anchor:top" coordsize="9394,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" o:allowincell="f" path="m,371r9393,l9393,,,,,371xe" fillcolor="#99c9ec [3214]" stroked="f">
              <v:path arrowok="t" o:connecttype="custom" o:connectlocs="0,455971;7771573,455971;7771573,0;0,0;0,455971" o:connectangles="0,0,0,0,0"/>
              <w10:wrap anchorx="page" anchory="page"/>
            </v:shape>
          </w:pict>
        </mc:Fallback>
      </mc:AlternateContent>
    </w:r>
    <w:r>
      <w:rPr>
        <w:noProof/>
        <w:lang w:bidi="fr-FR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7350EDEA" wp14:editId="02C41289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457200"/>
              <wp:effectExtent l="0" t="0" r="0" b="0"/>
              <wp:wrapNone/>
              <wp:docPr id="13" name="Forme libre 13" descr="Bloc d’accentuation de pied de page 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457200"/>
                      </a:xfrm>
                      <a:custGeom>
                        <a:avLst/>
                        <a:gdLst>
                          <a:gd name="T0" fmla="*/ 0 w 9394"/>
                          <a:gd name="T1" fmla="*/ 371 h 372"/>
                          <a:gd name="T2" fmla="*/ 9393 w 9394"/>
                          <a:gd name="T3" fmla="*/ 371 h 372"/>
                          <a:gd name="T4" fmla="*/ 9393 w 9394"/>
                          <a:gd name="T5" fmla="*/ 0 h 372"/>
                          <a:gd name="T6" fmla="*/ 0 w 9394"/>
                          <a:gd name="T7" fmla="*/ 0 h 372"/>
                          <a:gd name="T8" fmla="*/ 0 w 9394"/>
                          <a:gd name="T9" fmla="*/ 371 h 372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394" h="372">
                            <a:lnTo>
                              <a:pt x="9393" y="371"/>
                            </a:lnTo>
                            <a:lnTo>
                              <a:pt x="9393" y="0"/>
                            </a:lnTo>
                            <a:lnTo>
                              <a:pt x="0" y="0"/>
                            </a:lnTo>
                            <a:lnTo>
                              <a:pt x="0" y="371"/>
                            </a:lnTo>
                            <a:close/>
                          </a:path>
                        </a:pathLst>
                      </a:cu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3C96949" id="Forme libre 13" o:spid="_x0000_s1026" alt="Bloc d’accentuation de pied de page " style="position:absolute;margin-left:0;margin-top:756pt;width:612pt;height:3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94,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" o:allowincell="f" path="l9393,371,9393,,,,,371,,xe" fillcolor="#99c9ec [3214]" stroked="f">
              <v:path arrowok="t" o:connecttype="custom" o:connectlocs="0,455971;7771573,455971;7771573,0;0,0;0,455971" o:connectangles="0,0,0,0,0"/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D7E9A9" w14:textId="77777777" w:rsidR="000A016B" w:rsidRDefault="000A016B" w:rsidP="00793CBE">
      <w:r>
        <w:separator/>
      </w:r>
    </w:p>
  </w:footnote>
  <w:footnote w:type="continuationSeparator" w:id="0">
    <w:p w14:paraId="6EE621C0" w14:textId="77777777" w:rsidR="000A016B" w:rsidRDefault="000A016B" w:rsidP="00793C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18FF63" w14:textId="77777777" w:rsidR="00962274" w:rsidRDefault="00962274" w:rsidP="00D61D89">
    <w:pPr>
      <w:pStyle w:val="En-tte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483D4AFB" wp14:editId="72726CBA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2400" cy="2748643"/>
              <wp:effectExtent l="0" t="0" r="0" b="0"/>
              <wp:wrapNone/>
              <wp:docPr id="8" name="Groupe 8" descr="Header background graphic including image of clouds, accent boxes, and image of perso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2748643"/>
                        <a:chOff x="0" y="-1"/>
                        <a:chExt cx="7772400" cy="2744769"/>
                      </a:xfrm>
                    </wpg:grpSpPr>
                    <wps:wsp>
                      <wps:cNvPr id="2" name="Rectangle 2" descr="Sky. Background placeholder."/>
                      <wps:cNvSpPr>
                        <a:spLocks noChangeAspect="1"/>
                      </wps:cNvSpPr>
                      <wps:spPr>
                        <a:xfrm>
                          <a:off x="0" y="-1"/>
                          <a:ext cx="7772400" cy="2744769"/>
                        </a:xfrm>
                        <a:prstGeom prst="rect">
                          <a:avLst/>
                        </a:prstGeom>
                        <a:blipFill dpi="0" rotWithShape="1"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Forme libre 4"/>
                      <wps:cNvSpPr>
                        <a:spLocks/>
                      </wps:cNvSpPr>
                      <wps:spPr bwMode="auto">
                        <a:xfrm>
                          <a:off x="5753100" y="334032"/>
                          <a:ext cx="1442203" cy="2076994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Zone de texte 6"/>
                      <wps:cNvSpPr txBox="1">
                        <a:spLocks noChangeArrowheads="1"/>
                      </wps:cNvSpPr>
                      <wps:spPr bwMode="auto">
                        <a:xfrm>
                          <a:off x="717550" y="907897"/>
                          <a:ext cx="5094514" cy="929468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D20092" w14:textId="77777777" w:rsidR="00962274" w:rsidRDefault="00962274" w:rsidP="00D61D89">
                            <w:pPr>
                              <w:pStyle w:val="Corpsdetexte"/>
                              <w:kinsoku w:val="0"/>
                              <w:overflowPunct w:val="0"/>
                              <w:spacing w:before="92"/>
                              <w:ind w:left="180"/>
                              <w:rPr>
                                <w:color w:val="FFFFFF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" name="Forme libre 4" descr="Headshot of man"/>
                      <wps:cNvSpPr>
                        <a:spLocks noChangeAspect="1"/>
                      </wps:cNvSpPr>
                      <wps:spPr bwMode="auto">
                        <a:xfrm>
                          <a:off x="5829301" y="400059"/>
                          <a:ext cx="1296617" cy="1944926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111826" t="-10546" r="-137303" b="-44468"/>
                          </a:stretch>
                        </a:blip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33D27DC" id="Groupe 8" o:spid="_x0000_s1029" alt="Header background graphic including image of clouds, accent boxes, and image of person" style="position:absolute;margin-left:0;margin-top:0;width:612pt;height:216.45pt;z-index:251663360;mso-width-percent:1000;mso-position-horizontal:center;mso-position-horizontal-relative:page;mso-position-vertical:top;mso-position-vertical-relative:page;mso-width-percent:1000" coordorigin="" coordsize="77724,274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">
              <v:rect id="Rectangle 2" o:spid="_x0000_s1030" alt="Sky. Background placeholder." style="position:absolute;width:77724;height:274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" stroked="f" strokeweight="1pt">
                <v:fill r:id="rId3" o:title="Sky. Background placeholder" recolor="t" rotate="t" type="frame"/>
                <o:lock v:ext="edit" aspectratio="t"/>
              </v:rect>
              <v:shape id="Forme libre 4" o:spid="_x0000_s1031" style="position:absolute;left:57531;top:3340;width:14422;height:20770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" path="m,3269r2270,l2270,,,,,3269xe" fillcolor="#002744 [3215]" stroked="f">
                <v:path arrowok="t" o:connecttype="custom" o:connectlocs="0,2076359;1441568,2076359;1441568,0;0,0;0,2076359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6" o:spid="_x0000_s1032" type="#_x0000_t202" style="position:absolute;left:7175;top:9078;width:50945;height:9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" fillcolor="#002744 [3215]" stroked="f">
                <v:textbox inset="0,0,0,0">
                  <w:txbxContent>
                    <w:p w:rsidR="00962274" w:rsidRDefault="00962274" w:rsidP="00D61D89">
                      <w:pPr>
                        <w:pStyle w:val="Corpsdetexte"/>
                        <w:kinsoku w:val="0"/>
                        <w:overflowPunct w:val="0"/>
                        <w:spacing w:before="92"/>
                        <w:ind w:left="180"/>
                        <w:rPr>
                          <w:color w:val="FFFFFF"/>
                        </w:rPr>
                      </w:pPr>
                    </w:p>
                  </w:txbxContent>
                </v:textbox>
              </v:shape>
              <v:shape id="Forme libre 4" o:spid="_x0000_s1033" alt="Headshot of man" style="position:absolute;left:58293;top:4000;width:12966;height:19449;visibility:visible;mso-wrap-style:square;v-text-anchor:top" coordsize="2271,3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" path="m,3269r2270,l2270,,,,,3269xe" stroked="f">
                <v:fill r:id="rId4" o:title="Headshot of man" recolor="t" rotate="t" type="frame"/>
                <v:path arrowok="t" o:connecttype="custom" o:connectlocs="0,1944331;1296046,1944331;1296046,0;0,0;0,1944331" o:connectangles="0,0,0,0,0"/>
                <o:lock v:ext="edit" aspectratio="t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5BF1493"/>
    <w:multiLevelType w:val="hybridMultilevel"/>
    <w:tmpl w:val="DAAECEA8"/>
    <w:lvl w:ilvl="0" w:tplc="94F4EB00">
      <w:start w:val="14"/>
      <w:numFmt w:val="bullet"/>
      <w:lvlText w:val="-"/>
      <w:lvlJc w:val="left"/>
      <w:pPr>
        <w:ind w:left="1140" w:hanging="360"/>
      </w:pPr>
      <w:rPr>
        <w:rFonts w:ascii="Georgia" w:eastAsiaTheme="minorEastAsia" w:hAnsi="Georgia" w:cs="SegoePro-Light" w:hint="default"/>
        <w:b/>
        <w:i/>
        <w:color w:val="003F6F" w:themeColor="text2" w:themeTint="E6"/>
      </w:rPr>
    </w:lvl>
    <w:lvl w:ilvl="1" w:tplc="040C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" w15:restartNumberingAfterBreak="0">
    <w:nsid w:val="3B8E66FA"/>
    <w:multiLevelType w:val="hybridMultilevel"/>
    <w:tmpl w:val="DADA5920"/>
    <w:lvl w:ilvl="0" w:tplc="B5F8935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FFFFFF"/>
        <w:spacing w:val="-1"/>
        <w:w w:val="100"/>
        <w:sz w:val="20"/>
        <w:szCs w:val="20"/>
        <w:lang w:val="en-US" w:eastAsia="en-US" w:bidi="en-US"/>
      </w:rPr>
    </w:lvl>
    <w:lvl w:ilvl="1" w:tplc="4728243A">
      <w:numFmt w:val="bullet"/>
      <w:lvlText w:val="•"/>
      <w:lvlJc w:val="left"/>
      <w:pPr>
        <w:ind w:left="1342" w:hanging="127"/>
      </w:pPr>
      <w:rPr>
        <w:rFonts w:hint="default"/>
        <w:lang w:val="en-US" w:eastAsia="en-US" w:bidi="en-US"/>
      </w:rPr>
    </w:lvl>
    <w:lvl w:ilvl="2" w:tplc="19AE7A46">
      <w:numFmt w:val="bullet"/>
      <w:lvlText w:val="•"/>
      <w:lvlJc w:val="left"/>
      <w:pPr>
        <w:ind w:left="1564" w:hanging="127"/>
      </w:pPr>
      <w:rPr>
        <w:rFonts w:hint="default"/>
        <w:lang w:val="en-US" w:eastAsia="en-US" w:bidi="en-US"/>
      </w:rPr>
    </w:lvl>
    <w:lvl w:ilvl="3" w:tplc="3356ECAE">
      <w:numFmt w:val="bullet"/>
      <w:lvlText w:val="•"/>
      <w:lvlJc w:val="left"/>
      <w:pPr>
        <w:ind w:left="1786" w:hanging="127"/>
      </w:pPr>
      <w:rPr>
        <w:rFonts w:hint="default"/>
        <w:lang w:val="en-US" w:eastAsia="en-US" w:bidi="en-US"/>
      </w:rPr>
    </w:lvl>
    <w:lvl w:ilvl="4" w:tplc="8C541220">
      <w:numFmt w:val="bullet"/>
      <w:lvlText w:val="•"/>
      <w:lvlJc w:val="left"/>
      <w:pPr>
        <w:ind w:left="2008" w:hanging="127"/>
      </w:pPr>
      <w:rPr>
        <w:rFonts w:hint="default"/>
        <w:lang w:val="en-US" w:eastAsia="en-US" w:bidi="en-US"/>
      </w:rPr>
    </w:lvl>
    <w:lvl w:ilvl="5" w:tplc="C27ED052">
      <w:numFmt w:val="bullet"/>
      <w:lvlText w:val="•"/>
      <w:lvlJc w:val="left"/>
      <w:pPr>
        <w:ind w:left="2230" w:hanging="127"/>
      </w:pPr>
      <w:rPr>
        <w:rFonts w:hint="default"/>
        <w:lang w:val="en-US" w:eastAsia="en-US" w:bidi="en-US"/>
      </w:rPr>
    </w:lvl>
    <w:lvl w:ilvl="6" w:tplc="8B1637A2">
      <w:numFmt w:val="bullet"/>
      <w:lvlText w:val="•"/>
      <w:lvlJc w:val="left"/>
      <w:pPr>
        <w:ind w:left="2452" w:hanging="127"/>
      </w:pPr>
      <w:rPr>
        <w:rFonts w:hint="default"/>
        <w:lang w:val="en-US" w:eastAsia="en-US" w:bidi="en-US"/>
      </w:rPr>
    </w:lvl>
    <w:lvl w:ilvl="7" w:tplc="A170C8FC">
      <w:numFmt w:val="bullet"/>
      <w:lvlText w:val="•"/>
      <w:lvlJc w:val="left"/>
      <w:pPr>
        <w:ind w:left="2674" w:hanging="127"/>
      </w:pPr>
      <w:rPr>
        <w:rFonts w:hint="default"/>
        <w:lang w:val="en-US" w:eastAsia="en-US" w:bidi="en-US"/>
      </w:rPr>
    </w:lvl>
    <w:lvl w:ilvl="8" w:tplc="EBC22514">
      <w:numFmt w:val="bullet"/>
      <w:lvlText w:val="•"/>
      <w:lvlJc w:val="left"/>
      <w:pPr>
        <w:ind w:left="2896" w:hanging="127"/>
      </w:pPr>
      <w:rPr>
        <w:rFonts w:hint="default"/>
        <w:lang w:val="en-US" w:eastAsia="en-US" w:bidi="en-US"/>
      </w:rPr>
    </w:lvl>
  </w:abstractNum>
  <w:abstractNum w:abstractNumId="2" w15:restartNumberingAfterBreak="0">
    <w:nsid w:val="45AE61DE"/>
    <w:multiLevelType w:val="hybridMultilevel"/>
    <w:tmpl w:val="EEDAC21C"/>
    <w:lvl w:ilvl="0" w:tplc="68DE9926">
      <w:start w:val="1"/>
      <w:numFmt w:val="bullet"/>
      <w:pStyle w:val="Paragraphedeliste"/>
      <w:lvlText w:val=""/>
      <w:lvlJc w:val="left"/>
      <w:pPr>
        <w:ind w:left="720" w:hanging="360"/>
      </w:pPr>
      <w:rPr>
        <w:rFonts w:ascii="Symbol" w:hAnsi="Symbol" w:hint="default"/>
        <w:color w:val="99C9EC" w:themeColor="background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6264AE"/>
    <w:multiLevelType w:val="multilevel"/>
    <w:tmpl w:val="817CD9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E67C8" w:themeColor="accent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29F"/>
    <w:rsid w:val="00002C92"/>
    <w:rsid w:val="000A016B"/>
    <w:rsid w:val="000C36D1"/>
    <w:rsid w:val="0011739C"/>
    <w:rsid w:val="001951A8"/>
    <w:rsid w:val="001F0F6C"/>
    <w:rsid w:val="002132AB"/>
    <w:rsid w:val="00283E08"/>
    <w:rsid w:val="00295C97"/>
    <w:rsid w:val="002A17F8"/>
    <w:rsid w:val="002B164D"/>
    <w:rsid w:val="002F5905"/>
    <w:rsid w:val="003166F6"/>
    <w:rsid w:val="003179BD"/>
    <w:rsid w:val="003740A3"/>
    <w:rsid w:val="003A3BD6"/>
    <w:rsid w:val="003C329F"/>
    <w:rsid w:val="003F60D8"/>
    <w:rsid w:val="00415A4A"/>
    <w:rsid w:val="00435B45"/>
    <w:rsid w:val="00470497"/>
    <w:rsid w:val="004C3914"/>
    <w:rsid w:val="0053564C"/>
    <w:rsid w:val="005A2E11"/>
    <w:rsid w:val="005D3E45"/>
    <w:rsid w:val="00602D68"/>
    <w:rsid w:val="00721236"/>
    <w:rsid w:val="00793CBE"/>
    <w:rsid w:val="007D2A62"/>
    <w:rsid w:val="007E110F"/>
    <w:rsid w:val="0087298D"/>
    <w:rsid w:val="008C4FFA"/>
    <w:rsid w:val="008D762B"/>
    <w:rsid w:val="0093467F"/>
    <w:rsid w:val="009360EC"/>
    <w:rsid w:val="00962274"/>
    <w:rsid w:val="0096784B"/>
    <w:rsid w:val="009A70C3"/>
    <w:rsid w:val="00A07032"/>
    <w:rsid w:val="00A26DCF"/>
    <w:rsid w:val="00A4494B"/>
    <w:rsid w:val="00A87A1E"/>
    <w:rsid w:val="00AD7D44"/>
    <w:rsid w:val="00AE3014"/>
    <w:rsid w:val="00B50479"/>
    <w:rsid w:val="00B83190"/>
    <w:rsid w:val="00BC00E8"/>
    <w:rsid w:val="00BD7DB3"/>
    <w:rsid w:val="00C15E46"/>
    <w:rsid w:val="00C45453"/>
    <w:rsid w:val="00C9066B"/>
    <w:rsid w:val="00C9733D"/>
    <w:rsid w:val="00CF032C"/>
    <w:rsid w:val="00D61D89"/>
    <w:rsid w:val="00DD74D2"/>
    <w:rsid w:val="00E74BEA"/>
    <w:rsid w:val="00EB144F"/>
    <w:rsid w:val="00EE54B0"/>
    <w:rsid w:val="00EF3B44"/>
    <w:rsid w:val="00F32C15"/>
    <w:rsid w:val="00F46819"/>
    <w:rsid w:val="00F749CC"/>
    <w:rsid w:val="00F80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D2DE8B"/>
  <w14:defaultImageDpi w14:val="32767"/>
  <w15:chartTrackingRefBased/>
  <w15:docId w15:val="{584775B7-E14C-4B11-B225-2F0405172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7D2A62"/>
    <w:rPr>
      <w:color w:val="000000" w:themeColor="text1"/>
      <w:sz w:val="20"/>
    </w:rPr>
  </w:style>
  <w:style w:type="paragraph" w:styleId="Titre1">
    <w:name w:val="heading 1"/>
    <w:basedOn w:val="Normal"/>
    <w:next w:val="Normal"/>
    <w:link w:val="Titre1Car"/>
    <w:uiPriority w:val="9"/>
    <w:qFormat/>
    <w:rsid w:val="008C4FFA"/>
    <w:pPr>
      <w:keepNext/>
      <w:keepLines/>
      <w:pBdr>
        <w:bottom w:val="single" w:sz="18" w:space="1" w:color="99C9EC" w:themeColor="background2"/>
      </w:pBdr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2744" w:themeColor="text2"/>
      <w:sz w:val="24"/>
      <w:szCs w:val="32"/>
    </w:rPr>
  </w:style>
  <w:style w:type="paragraph" w:styleId="Titre2">
    <w:name w:val="heading 2"/>
    <w:basedOn w:val="Corpsdetexte"/>
    <w:next w:val="Normal"/>
    <w:link w:val="Titre2Car"/>
    <w:uiPriority w:val="9"/>
    <w:semiHidden/>
    <w:rsid w:val="002F5905"/>
    <w:pPr>
      <w:framePr w:hSpace="180" w:wrap="around" w:vAnchor="page" w:hAnchor="page" w:x="312" w:y="361"/>
      <w:spacing w:after="120"/>
      <w:outlineLvl w:val="1"/>
    </w:pPr>
    <w:rPr>
      <w:b/>
      <w:color w:val="FFFFFF"/>
      <w:sz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8C4FFA"/>
    <w:rPr>
      <w:rFonts w:asciiTheme="majorHAnsi" w:eastAsiaTheme="majorEastAsia" w:hAnsiTheme="majorHAnsi" w:cstheme="majorBidi"/>
      <w:b/>
      <w:bCs/>
      <w:color w:val="002744" w:themeColor="text2"/>
      <w:szCs w:val="32"/>
    </w:rPr>
  </w:style>
  <w:style w:type="paragraph" w:customStyle="1" w:styleId="Citationjaune">
    <w:name w:val="Citation jaune"/>
    <w:uiPriority w:val="1"/>
    <w:semiHidden/>
    <w:rsid w:val="002132AB"/>
    <w:pPr>
      <w:widowControl w:val="0"/>
      <w:autoSpaceDE w:val="0"/>
      <w:autoSpaceDN w:val="0"/>
      <w:spacing w:before="915" w:line="194" w:lineRule="auto"/>
      <w:ind w:right="3177" w:firstLine="53"/>
      <w:jc w:val="center"/>
    </w:pPr>
    <w:rPr>
      <w:rFonts w:ascii="Oswald-Light" w:eastAsia="Oswald-Light" w:hAnsi="Oswald-Light" w:cs="Oswald-Light"/>
      <w:noProof/>
      <w:color w:val="ECB135"/>
      <w:sz w:val="42"/>
      <w:szCs w:val="42"/>
    </w:rPr>
  </w:style>
  <w:style w:type="paragraph" w:styleId="Corpsdetexte">
    <w:name w:val="Body Text"/>
    <w:link w:val="CorpsdetexteCar"/>
    <w:uiPriority w:val="1"/>
    <w:semiHidden/>
    <w:rsid w:val="00793CBE"/>
    <w:pPr>
      <w:widowControl w:val="0"/>
      <w:autoSpaceDE w:val="0"/>
      <w:autoSpaceDN w:val="0"/>
      <w:ind w:left="142" w:right="142"/>
    </w:pPr>
    <w:rPr>
      <w:rFonts w:eastAsia="Georgia" w:cs="Georgia"/>
      <w:color w:val="FFFFFF" w:themeColor="background1"/>
      <w:sz w:val="20"/>
      <w:lang w:bidi="en-US"/>
    </w:rPr>
  </w:style>
  <w:style w:type="character" w:customStyle="1" w:styleId="CorpsdetexteCar">
    <w:name w:val="Corps de texte Car"/>
    <w:basedOn w:val="Policepardfaut"/>
    <w:link w:val="Corpsdetexte"/>
    <w:uiPriority w:val="1"/>
    <w:semiHidden/>
    <w:rsid w:val="007D2A62"/>
    <w:rPr>
      <w:rFonts w:eastAsia="Georgia" w:cs="Georgia"/>
      <w:color w:val="FFFFFF" w:themeColor="background1"/>
      <w:sz w:val="20"/>
      <w:lang w:bidi="en-US"/>
    </w:rPr>
  </w:style>
  <w:style w:type="character" w:customStyle="1" w:styleId="Titre2Car">
    <w:name w:val="Titre 2 Car"/>
    <w:basedOn w:val="Policepardfaut"/>
    <w:link w:val="Titre2"/>
    <w:uiPriority w:val="9"/>
    <w:semiHidden/>
    <w:rsid w:val="007D2A62"/>
    <w:rPr>
      <w:rFonts w:eastAsia="Georgia" w:cs="Georgia"/>
      <w:b/>
      <w:color w:val="FFFFFF"/>
      <w:sz w:val="28"/>
      <w:lang w:bidi="en-US"/>
    </w:rPr>
  </w:style>
  <w:style w:type="paragraph" w:styleId="Paragraphedeliste">
    <w:name w:val="List Paragraph"/>
    <w:basedOn w:val="Normal"/>
    <w:uiPriority w:val="34"/>
    <w:qFormat/>
    <w:rsid w:val="008C4FFA"/>
    <w:pPr>
      <w:numPr>
        <w:numId w:val="2"/>
      </w:numPr>
      <w:spacing w:after="120"/>
    </w:pPr>
  </w:style>
  <w:style w:type="table" w:styleId="Grilledutableau">
    <w:name w:val="Table Grid"/>
    <w:basedOn w:val="TableauNormal"/>
    <w:uiPriority w:val="39"/>
    <w:rsid w:val="00AE30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re">
    <w:name w:val="Title"/>
    <w:basedOn w:val="Normal"/>
    <w:next w:val="Normal"/>
    <w:link w:val="TitreCar"/>
    <w:uiPriority w:val="10"/>
    <w:qFormat/>
    <w:rsid w:val="008C4FFA"/>
    <w:pPr>
      <w:spacing w:after="120"/>
      <w:ind w:left="-57"/>
      <w:contextualSpacing/>
    </w:pPr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8C4FFA"/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paragraph" w:customStyle="1" w:styleId="Dates">
    <w:name w:val="Dates"/>
    <w:basedOn w:val="Normal"/>
    <w:qFormat/>
    <w:rsid w:val="007D2A62"/>
    <w:pPr>
      <w:spacing w:before="240"/>
    </w:pPr>
    <w:rPr>
      <w:sz w:val="16"/>
    </w:rPr>
  </w:style>
  <w:style w:type="paragraph" w:customStyle="1" w:styleId="Exprience">
    <w:name w:val="Expérience"/>
    <w:basedOn w:val="Normal"/>
    <w:qFormat/>
    <w:rsid w:val="00AE3014"/>
    <w:rPr>
      <w:b/>
    </w:rPr>
  </w:style>
  <w:style w:type="character" w:styleId="lev">
    <w:name w:val="Strong"/>
    <w:basedOn w:val="Policepardfaut"/>
    <w:uiPriority w:val="22"/>
    <w:semiHidden/>
    <w:rsid w:val="008C4FFA"/>
    <w:rPr>
      <w:b/>
      <w:bCs/>
      <w:color w:val="99C9EC" w:themeColor="background2"/>
    </w:rPr>
  </w:style>
  <w:style w:type="paragraph" w:styleId="En-tte">
    <w:name w:val="header"/>
    <w:basedOn w:val="Normal"/>
    <w:link w:val="En-tteC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7D2A62"/>
    <w:rPr>
      <w:color w:val="000000" w:themeColor="text1"/>
      <w:sz w:val="20"/>
    </w:rPr>
  </w:style>
  <w:style w:type="paragraph" w:styleId="Pieddepage">
    <w:name w:val="footer"/>
    <w:basedOn w:val="Normal"/>
    <w:link w:val="PieddepageC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7D2A62"/>
    <w:rPr>
      <w:color w:val="000000" w:themeColor="text1"/>
      <w:sz w:val="20"/>
    </w:rPr>
  </w:style>
  <w:style w:type="paragraph" w:customStyle="1" w:styleId="Informations">
    <w:name w:val="Informations"/>
    <w:basedOn w:val="Normal"/>
    <w:qFormat/>
    <w:rsid w:val="008C4FFA"/>
    <w:pPr>
      <w:kinsoku w:val="0"/>
      <w:overflowPunct w:val="0"/>
      <w:spacing w:before="120" w:after="120"/>
    </w:pPr>
    <w:rPr>
      <w:color w:val="FFFFFF" w:themeColor="background1"/>
    </w:rPr>
  </w:style>
  <w:style w:type="character" w:customStyle="1" w:styleId="Triangle">
    <w:name w:val="Triangle"/>
    <w:basedOn w:val="lev"/>
    <w:uiPriority w:val="1"/>
    <w:qFormat/>
    <w:rsid w:val="0087298D"/>
    <w:rPr>
      <w:rFonts w:ascii="MS Mincho" w:eastAsia="MS Mincho" w:hAnsi="MS Mincho" w:cs="MS Mincho"/>
      <w:b/>
      <w:bCs/>
      <w:color w:val="99C9EC" w:themeColor="background2"/>
      <w:sz w:val="16"/>
    </w:rPr>
  </w:style>
  <w:style w:type="character" w:styleId="Textedelespacerserv">
    <w:name w:val="Placeholder Text"/>
    <w:basedOn w:val="Policepardfaut"/>
    <w:uiPriority w:val="99"/>
    <w:semiHidden/>
    <w:rsid w:val="00415A4A"/>
    <w:rPr>
      <w:color w:val="808080"/>
    </w:rPr>
  </w:style>
  <w:style w:type="paragraph" w:styleId="Textedebulles">
    <w:name w:val="Balloon Text"/>
    <w:basedOn w:val="Normal"/>
    <w:link w:val="TextedebullesCar"/>
    <w:uiPriority w:val="99"/>
    <w:unhideWhenUsed/>
    <w:rsid w:val="0053564C"/>
    <w:rPr>
      <w:rFonts w:ascii="Lucida Grande" w:eastAsiaTheme="minorEastAsia" w:hAnsi="Lucida Grande"/>
      <w:color w:val="auto"/>
      <w:sz w:val="18"/>
      <w:szCs w:val="18"/>
      <w:lang w:eastAsia="fr-FR"/>
    </w:rPr>
  </w:style>
  <w:style w:type="character" w:customStyle="1" w:styleId="TextedebullesCar">
    <w:name w:val="Texte de bulles Car"/>
    <w:basedOn w:val="Policepardfaut"/>
    <w:link w:val="Textedebulles"/>
    <w:uiPriority w:val="99"/>
    <w:rsid w:val="0053564C"/>
    <w:rPr>
      <w:rFonts w:ascii="Lucida Grande" w:eastAsiaTheme="minorEastAsia" w:hAnsi="Lucida Grande"/>
      <w:sz w:val="18"/>
      <w:szCs w:val="18"/>
      <w:lang w:eastAsia="fr-FR"/>
    </w:rPr>
  </w:style>
  <w:style w:type="paragraph" w:customStyle="1" w:styleId="Paragraphestandard">
    <w:name w:val="[Paragraphe standard]"/>
    <w:basedOn w:val="Normal"/>
    <w:uiPriority w:val="99"/>
    <w:rsid w:val="00AD7D44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MinionPro-Regular" w:eastAsiaTheme="minorEastAsia" w:hAnsi="MinionPro-Regular" w:cs="MinionPro-Regular"/>
      <w:color w:val="000000"/>
      <w:sz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0.jpeg"/><Relationship Id="rId2" Type="http://schemas.openxmlformats.org/officeDocument/2006/relationships/image" Target="media/image4.jpeg"/><Relationship Id="rId1" Type="http://schemas.openxmlformats.org/officeDocument/2006/relationships/image" Target="media/image3.jpeg"/><Relationship Id="rId4" Type="http://schemas.openxmlformats.org/officeDocument/2006/relationships/image" Target="media/image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ristan\AppData\Roaming\Microsoft\Templates\CV%20avec%20ciel%20bleu.dotx" TargetMode="External"/></Relationships>
</file>

<file path=word/theme/theme1.xml><?xml version="1.0" encoding="utf-8"?>
<a:theme xmlns:a="http://schemas.openxmlformats.org/drawingml/2006/main" name="SkySet">
  <a:themeElements>
    <a:clrScheme name="SkySet">
      <a:dk1>
        <a:srgbClr val="000000"/>
      </a:dk1>
      <a:lt1>
        <a:srgbClr val="FFFFFF"/>
      </a:lt1>
      <a:dk2>
        <a:srgbClr val="002744"/>
      </a:dk2>
      <a:lt2>
        <a:srgbClr val="99C9EC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Corbel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kySet" id="{7E4B9307-BF7F-5248-89DE-CF0F4B6FCF52}" vid="{8B098009-D403-B844-BCD4-BDCE0560C7DC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9F1649C1-88E6-4999-B148-1C59A7FCB08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179D0FB-A343-4575-8D55-CC3417BBF60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521F6B9-1CE3-4ED3-8390-A0700A8F70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3736847-D2B4-41BF-91C7-3AE2A8FBC59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CV avec ciel bleu.dotx</Template>
  <TotalTime>0</TotalTime>
  <Pages>1</Pages>
  <Words>118</Words>
  <Characters>649</Characters>
  <Application>Microsoft Office Word</Application>
  <DocSecurity>0</DocSecurity>
  <Lines>5</Lines>
  <Paragraphs>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Tristan</dc:creator>
  <cp:keywords/>
  <dc:description/>
  <cp:lastModifiedBy>tristan moog</cp:lastModifiedBy>
  <cp:revision>24</cp:revision>
  <dcterms:created xsi:type="dcterms:W3CDTF">2020-02-20T09:47:00Z</dcterms:created>
  <dcterms:modified xsi:type="dcterms:W3CDTF">2020-10-05T14:21:00Z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